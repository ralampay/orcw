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F3A9D" w14:textId="77777777" w:rsidR="008B2020" w:rsidRDefault="008B2020" w:rsidP="00FF3ABC">
      <w:pPr>
        <w:tabs>
          <w:tab w:val="left" w:pos="3669"/>
        </w:tabs>
        <w:jc w:val="center"/>
        <w:rPr>
          <w:sz w:val="22"/>
        </w:rPr>
      </w:pPr>
      <w:bookmarkStart w:id="0" w:name="OLE_LINK9"/>
      <w:bookmarkStart w:id="1" w:name="OLE_LINK10"/>
      <w:bookmarkStart w:id="2" w:name="OLE_LINK11"/>
      <w:bookmarkStart w:id="3" w:name="OLE_LINK12"/>
      <w:bookmarkStart w:id="4" w:name="_GoBack"/>
      <w:bookmarkEnd w:id="4"/>
    </w:p>
    <w:bookmarkEnd w:id="0"/>
    <w:bookmarkEnd w:id="1"/>
    <w:bookmarkEnd w:id="2"/>
    <w:bookmarkEnd w:id="3"/>
    <w:p w14:paraId="4761FE4F" w14:textId="61A8A442" w:rsidR="00A03E32" w:rsidRDefault="00592A66" w:rsidP="00A03E32">
      <w:pPr>
        <w:jc w:val="center"/>
        <w:rPr>
          <w:rFonts w:ascii="Verdana" w:hAnsi="Verdana"/>
          <w:smallCaps/>
          <w:color w:val="000000"/>
        </w:rPr>
      </w:pPr>
      <w:r>
        <w:rPr>
          <w:rFonts w:ascii="Verdana" w:hAnsi="Verdana"/>
          <w:smallCaps/>
          <w:color w:val="000000"/>
        </w:rPr>
        <w:t xml:space="preserve">ADMUREC Form 5 - </w:t>
      </w:r>
      <w:r w:rsidR="00A03E32">
        <w:rPr>
          <w:rFonts w:ascii="Verdana" w:hAnsi="Verdana"/>
          <w:smallCaps/>
          <w:color w:val="000000"/>
        </w:rPr>
        <w:t>Research</w:t>
      </w:r>
      <w:r w:rsidR="00A03E32" w:rsidRPr="008205F1">
        <w:rPr>
          <w:rFonts w:ascii="Verdana" w:hAnsi="Verdana"/>
          <w:smallCaps/>
          <w:color w:val="000000"/>
        </w:rPr>
        <w:t xml:space="preserve"> Protocol Amendment Form</w:t>
      </w:r>
    </w:p>
    <w:p w14:paraId="51CCC047" w14:textId="77777777" w:rsidR="00A03E32" w:rsidRPr="008205F1" w:rsidRDefault="00A03E32" w:rsidP="00A03E32">
      <w:pPr>
        <w:jc w:val="center"/>
        <w:rPr>
          <w:rFonts w:ascii="Verdana" w:hAnsi="Verdana"/>
          <w:smallCaps/>
          <w:color w:val="000000"/>
        </w:rPr>
      </w:pPr>
    </w:p>
    <w:p w14:paraId="1565F318" w14:textId="04EC8F32" w:rsidR="00A03E32" w:rsidRPr="007E66A8" w:rsidRDefault="00A03E32" w:rsidP="00A03E32">
      <w:pPr>
        <w:keepNext/>
        <w:outlineLvl w:val="0"/>
        <w:rPr>
          <w:rFonts w:ascii="Verdana" w:eastAsia="Times New Roman" w:hAnsi="Verdana" w:cs="Calibri"/>
          <w:sz w:val="18"/>
          <w:szCs w:val="18"/>
        </w:rPr>
      </w:pPr>
      <w:r w:rsidRPr="007E66A8">
        <w:rPr>
          <w:rFonts w:ascii="Verdana" w:eastAsia="Times New Roman" w:hAnsi="Verdana" w:cs="Calibri"/>
          <w:sz w:val="18"/>
          <w:szCs w:val="18"/>
          <w:u w:val="single"/>
        </w:rPr>
        <w:t>INSTRUCTIONS TO THE PRINCIPAL INVESTIGATOR</w:t>
      </w:r>
      <w:r w:rsidRPr="007E66A8">
        <w:rPr>
          <w:rFonts w:ascii="Verdana" w:eastAsia="Times New Roman" w:hAnsi="Verdana" w:cs="Calibri"/>
          <w:sz w:val="18"/>
          <w:szCs w:val="18"/>
        </w:rPr>
        <w:t xml:space="preserve">: A </w:t>
      </w:r>
      <w:r>
        <w:rPr>
          <w:rFonts w:ascii="Verdana" w:eastAsia="Times New Roman" w:hAnsi="Verdana" w:cs="Calibri"/>
          <w:sz w:val="18"/>
          <w:szCs w:val="18"/>
        </w:rPr>
        <w:t>research</w:t>
      </w:r>
      <w:r w:rsidRPr="007E66A8">
        <w:rPr>
          <w:rFonts w:ascii="Verdana" w:eastAsia="Times New Roman" w:hAnsi="Verdana" w:cs="Calibri"/>
          <w:sz w:val="18"/>
          <w:szCs w:val="18"/>
        </w:rPr>
        <w:t xml:space="preserve"> protocol amendment is a written description of a change(s) to or formal clarification of a protocol and/or informed consent documents. Approval should be obtained from the AdMUREC prior to the implementation of an amendment. </w:t>
      </w:r>
      <w:r w:rsidRPr="00A03E32">
        <w:rPr>
          <w:rFonts w:ascii="Verdana" w:eastAsia="Times New Roman" w:hAnsi="Verdana" w:cs="Calibri"/>
          <w:sz w:val="18"/>
          <w:szCs w:val="18"/>
          <w:u w:val="single"/>
        </w:rPr>
        <w:t>Amendments that should be submitted for approval are generally those that have implications for the considerations of risks and benefits of the study to its human participants</w:t>
      </w:r>
      <w:r w:rsidRPr="007E66A8">
        <w:rPr>
          <w:rFonts w:ascii="Verdana" w:eastAsia="Times New Roman" w:hAnsi="Verdana" w:cs="Calibri"/>
          <w:sz w:val="18"/>
          <w:szCs w:val="18"/>
        </w:rPr>
        <w:t xml:space="preserve">. </w:t>
      </w:r>
    </w:p>
    <w:p w14:paraId="032BA3C2" w14:textId="77777777" w:rsidR="00A03E32" w:rsidRPr="007E66A8" w:rsidRDefault="00A03E32" w:rsidP="00A03E32">
      <w:pPr>
        <w:keepNext/>
        <w:outlineLvl w:val="0"/>
        <w:rPr>
          <w:rFonts w:ascii="Verdana" w:eastAsia="Times New Roman" w:hAnsi="Verdana" w:cs="Calibri"/>
          <w:sz w:val="18"/>
          <w:szCs w:val="18"/>
        </w:rPr>
      </w:pPr>
    </w:p>
    <w:p w14:paraId="3C35FA41" w14:textId="7BF2AFF1" w:rsidR="00A03E32" w:rsidRPr="007E66A8" w:rsidRDefault="00A03E32" w:rsidP="00A03E32">
      <w:pPr>
        <w:keepNext/>
        <w:outlineLvl w:val="0"/>
        <w:rPr>
          <w:rFonts w:ascii="Verdana" w:eastAsia="Times New Roman" w:hAnsi="Verdana" w:cs="Tahoma"/>
          <w:sz w:val="18"/>
          <w:szCs w:val="18"/>
        </w:rPr>
      </w:pPr>
      <w:r w:rsidRPr="007E66A8">
        <w:rPr>
          <w:rFonts w:ascii="Verdana" w:eastAsia="Times New Roman" w:hAnsi="Verdana" w:cs="Calibri"/>
          <w:sz w:val="18"/>
          <w:szCs w:val="18"/>
        </w:rPr>
        <w:t xml:space="preserve">Complete all </w:t>
      </w:r>
      <w:r>
        <w:rPr>
          <w:rFonts w:ascii="Verdana" w:eastAsia="Times New Roman" w:hAnsi="Verdana" w:cs="Calibri"/>
          <w:sz w:val="18"/>
          <w:szCs w:val="18"/>
        </w:rPr>
        <w:t>requested</w:t>
      </w:r>
      <w:r w:rsidRPr="007E66A8">
        <w:rPr>
          <w:rFonts w:ascii="Verdana" w:eastAsia="Times New Roman" w:hAnsi="Verdana" w:cs="Calibri"/>
          <w:sz w:val="18"/>
          <w:szCs w:val="18"/>
        </w:rPr>
        <w:t xml:space="preserve"> information. Multiple amendments can be submitted in one form. </w:t>
      </w:r>
      <w:r w:rsidRPr="007E66A8">
        <w:rPr>
          <w:rFonts w:ascii="Verdana" w:eastAsia="Times New Roman" w:hAnsi="Verdana" w:cs="Tahoma"/>
          <w:sz w:val="18"/>
          <w:szCs w:val="18"/>
        </w:rPr>
        <w:t xml:space="preserve">Submit the </w:t>
      </w:r>
      <w:r w:rsidR="00204360">
        <w:rPr>
          <w:rFonts w:ascii="Verdana" w:eastAsia="Times New Roman" w:hAnsi="Verdana" w:cs="Tahoma"/>
          <w:sz w:val="18"/>
          <w:szCs w:val="18"/>
        </w:rPr>
        <w:t>form plus relevant attachments</w:t>
      </w:r>
      <w:r w:rsidRPr="007E66A8">
        <w:rPr>
          <w:rFonts w:ascii="Verdana" w:eastAsia="Times New Roman" w:hAnsi="Verdana" w:cs="Tahoma"/>
          <w:sz w:val="18"/>
          <w:szCs w:val="18"/>
        </w:rPr>
        <w:t xml:space="preserve"> in </w:t>
      </w:r>
      <w:r w:rsidRPr="007E66A8">
        <w:rPr>
          <w:rFonts w:ascii="Verdana" w:eastAsia="Times New Roman" w:hAnsi="Verdana" w:cs="Tahoma"/>
          <w:sz w:val="18"/>
          <w:szCs w:val="18"/>
          <w:u w:val="single"/>
        </w:rPr>
        <w:t>electronic format</w:t>
      </w:r>
      <w:r w:rsidR="007F35E9">
        <w:rPr>
          <w:rFonts w:ascii="Verdana" w:eastAsia="Times New Roman" w:hAnsi="Verdana" w:cs="Tahoma"/>
          <w:sz w:val="18"/>
          <w:szCs w:val="18"/>
          <w:u w:val="single"/>
        </w:rPr>
        <w:t xml:space="preserve"> as separate PDF files</w:t>
      </w:r>
      <w:r w:rsidRPr="007E66A8">
        <w:rPr>
          <w:rFonts w:ascii="Verdana" w:eastAsia="Times New Roman" w:hAnsi="Verdana" w:cs="Tahoma"/>
          <w:sz w:val="18"/>
          <w:szCs w:val="18"/>
          <w:u w:val="single"/>
        </w:rPr>
        <w:t xml:space="preserve"> to univresearchethics@ateneo.edu and </w:t>
      </w:r>
      <w:r w:rsidR="00204360">
        <w:rPr>
          <w:rFonts w:ascii="Verdana" w:eastAsia="Times New Roman" w:hAnsi="Verdana" w:cs="Tahoma"/>
          <w:sz w:val="18"/>
          <w:szCs w:val="18"/>
          <w:u w:val="single"/>
        </w:rPr>
        <w:t>a</w:t>
      </w:r>
      <w:r w:rsidRPr="007E66A8">
        <w:rPr>
          <w:rFonts w:ascii="Verdana" w:eastAsia="Times New Roman" w:hAnsi="Verdana" w:cs="Tahoma"/>
          <w:sz w:val="18"/>
          <w:szCs w:val="18"/>
          <w:u w:val="single"/>
        </w:rPr>
        <w:t xml:space="preserve"> hard copy</w:t>
      </w:r>
      <w:r w:rsidR="00C11F7A">
        <w:rPr>
          <w:rFonts w:ascii="Verdana" w:eastAsia="Times New Roman" w:hAnsi="Verdana" w:cs="Tahoma"/>
          <w:sz w:val="18"/>
          <w:szCs w:val="18"/>
          <w:u w:val="single"/>
        </w:rPr>
        <w:t xml:space="preserve"> </w:t>
      </w:r>
      <w:r w:rsidR="00204360">
        <w:rPr>
          <w:rFonts w:ascii="Verdana" w:eastAsia="Times New Roman" w:hAnsi="Verdana" w:cs="Tahoma"/>
          <w:sz w:val="18"/>
          <w:szCs w:val="18"/>
          <w:u w:val="single"/>
        </w:rPr>
        <w:t xml:space="preserve">of the form </w:t>
      </w:r>
      <w:r w:rsidR="00C11F7A">
        <w:rPr>
          <w:rFonts w:ascii="Verdana" w:eastAsia="Times New Roman" w:hAnsi="Verdana" w:cs="Tahoma"/>
          <w:sz w:val="18"/>
          <w:szCs w:val="18"/>
          <w:u w:val="single"/>
        </w:rPr>
        <w:t>(with signatures)</w:t>
      </w:r>
      <w:r w:rsidRPr="007E66A8">
        <w:rPr>
          <w:rFonts w:ascii="Verdana" w:eastAsia="Times New Roman" w:hAnsi="Verdana" w:cs="Tahoma"/>
          <w:sz w:val="18"/>
          <w:szCs w:val="18"/>
          <w:u w:val="single"/>
        </w:rPr>
        <w:t xml:space="preserve"> to the University Research Ethics Office.</w:t>
      </w:r>
      <w:r w:rsidRPr="007E66A8">
        <w:rPr>
          <w:rFonts w:ascii="Verdana" w:eastAsia="Times New Roman" w:hAnsi="Verdana" w:cs="Tahoma"/>
          <w:sz w:val="18"/>
          <w:szCs w:val="18"/>
        </w:rPr>
        <w:t xml:space="preserve"> Date and sign this form before submission.</w:t>
      </w:r>
    </w:p>
    <w:p w14:paraId="7DCE72F8" w14:textId="77777777" w:rsidR="00A03E32" w:rsidRPr="008205F1" w:rsidRDefault="00A03E32" w:rsidP="00A03E32">
      <w:pPr>
        <w:keepNext/>
        <w:outlineLvl w:val="0"/>
        <w:rPr>
          <w:rFonts w:ascii="Verdana" w:eastAsia="Times New Roman" w:hAnsi="Verdana" w:cs="Calibri"/>
          <w:sz w:val="20"/>
          <w:szCs w:val="20"/>
        </w:rPr>
      </w:pPr>
    </w:p>
    <w:tbl>
      <w:tblPr>
        <w:tblW w:w="5009" w:type="pct"/>
        <w:tblInd w:w="-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806"/>
        <w:gridCol w:w="8"/>
      </w:tblGrid>
      <w:tr w:rsidR="00A03E32" w:rsidRPr="00831D8E" w14:paraId="2AACFD5D" w14:textId="77777777" w:rsidTr="00C916E8">
        <w:trPr>
          <w:gridAfter w:val="1"/>
          <w:wAfter w:w="4" w:type="pct"/>
          <w:cantSplit/>
        </w:trPr>
        <w:tc>
          <w:tcPr>
            <w:tcW w:w="4996" w:type="pct"/>
          </w:tcPr>
          <w:p w14:paraId="741D7F63" w14:textId="48CE64A3" w:rsidR="00A03E32" w:rsidRPr="00831D8E" w:rsidRDefault="00A03E32" w:rsidP="00831D8E">
            <w:pPr>
              <w:spacing w:line="276" w:lineRule="auto"/>
              <w:rPr>
                <w:rFonts w:ascii="Verdana" w:hAnsi="Verdana" w:cs="Calibri"/>
                <w:b/>
                <w:sz w:val="18"/>
                <w:szCs w:val="18"/>
              </w:rPr>
            </w:pPr>
            <w:r w:rsidRPr="00831D8E">
              <w:rPr>
                <w:rFonts w:ascii="Verdana" w:hAnsi="Verdana" w:cs="Calibri"/>
                <w:b/>
                <w:sz w:val="18"/>
                <w:szCs w:val="18"/>
              </w:rPr>
              <w:t>AdMUREC CODE (UREO only):</w:t>
            </w:r>
            <w:r w:rsidR="00AE1693">
              <w:rPr>
                <w:rFonts w:ascii="Verdana" w:hAnsi="Verdana" w:cs="Calibri"/>
                <w:b/>
                <w:sz w:val="18"/>
                <w:szCs w:val="18"/>
              </w:rPr>
              <w:t xml:space="preserve"> </w:t>
            </w:r>
          </w:p>
        </w:tc>
      </w:tr>
      <w:tr w:rsidR="00831D8E" w:rsidRPr="00831D8E" w14:paraId="4B3C6C38" w14:textId="77777777" w:rsidTr="00C916E8">
        <w:trPr>
          <w:gridAfter w:val="1"/>
          <w:wAfter w:w="4" w:type="pct"/>
          <w:cantSplit/>
        </w:trPr>
        <w:tc>
          <w:tcPr>
            <w:tcW w:w="4996" w:type="pct"/>
          </w:tcPr>
          <w:p w14:paraId="24722D31" w14:textId="4250FB88" w:rsidR="00831D8E" w:rsidRPr="00831D8E" w:rsidRDefault="00831D8E" w:rsidP="00831D8E">
            <w:pPr>
              <w:spacing w:line="276" w:lineRule="auto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Study Protocol Title</w:t>
            </w:r>
          </w:p>
        </w:tc>
      </w:tr>
      <w:tr w:rsidR="00A03E32" w:rsidRPr="00831D8E" w14:paraId="6917F862" w14:textId="77777777" w:rsidTr="00C916E8">
        <w:trPr>
          <w:gridAfter w:val="1"/>
          <w:wAfter w:w="4" w:type="pct"/>
          <w:cantSplit/>
        </w:trPr>
        <w:tc>
          <w:tcPr>
            <w:tcW w:w="4996" w:type="pct"/>
          </w:tcPr>
          <w:p w14:paraId="4980B120" w14:textId="600B3ACE" w:rsidR="00A03E32" w:rsidRPr="00831D8E" w:rsidRDefault="00A03E32" w:rsidP="00831D8E">
            <w:pPr>
              <w:spacing w:line="276" w:lineRule="auto"/>
              <w:rPr>
                <w:rFonts w:ascii="Verdana" w:hAnsi="Verdana" w:cs="Calibri"/>
                <w:sz w:val="18"/>
                <w:szCs w:val="18"/>
              </w:rPr>
            </w:pPr>
          </w:p>
        </w:tc>
      </w:tr>
      <w:tr w:rsidR="00831D8E" w:rsidRPr="00831D8E" w14:paraId="3FD3EA14" w14:textId="77777777" w:rsidTr="00C916E8">
        <w:trPr>
          <w:gridAfter w:val="1"/>
          <w:wAfter w:w="4" w:type="pct"/>
          <w:cantSplit/>
        </w:trPr>
        <w:tc>
          <w:tcPr>
            <w:tcW w:w="4996" w:type="pct"/>
          </w:tcPr>
          <w:p w14:paraId="39AD138D" w14:textId="27D304F0" w:rsidR="00831D8E" w:rsidRPr="00AE1693" w:rsidRDefault="00AE1693" w:rsidP="00831D8E">
            <w:pPr>
              <w:spacing w:line="276" w:lineRule="auto"/>
              <w:rPr>
                <w:rFonts w:ascii="Verdana" w:eastAsia="Times New Roman" w:hAnsi="Verdana" w:cs="Calibri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bCs/>
                <w:smallCaps/>
                <w:sz w:val="18"/>
                <w:szCs w:val="18"/>
              </w:rPr>
              <w:t>Study Protocol Approval Date/s</w:t>
            </w:r>
          </w:p>
        </w:tc>
      </w:tr>
      <w:tr w:rsidR="00A03E32" w:rsidRPr="00831D8E" w14:paraId="492774AB" w14:textId="77777777" w:rsidTr="00C916E8">
        <w:trPr>
          <w:gridAfter w:val="1"/>
          <w:wAfter w:w="4" w:type="pct"/>
          <w:cantSplit/>
        </w:trPr>
        <w:tc>
          <w:tcPr>
            <w:tcW w:w="4996" w:type="pct"/>
          </w:tcPr>
          <w:p w14:paraId="57A0A6AF" w14:textId="29DBE820" w:rsidR="00A03E32" w:rsidRPr="00831D8E" w:rsidRDefault="00A03E32" w:rsidP="00DB6C3F">
            <w:pPr>
              <w:spacing w:line="276" w:lineRule="auto"/>
              <w:rPr>
                <w:rFonts w:ascii="Verdana" w:hAnsi="Verdana" w:cs="Calibri"/>
                <w:sz w:val="18"/>
                <w:szCs w:val="18"/>
              </w:rPr>
            </w:pPr>
            <w:r w:rsidRPr="00831D8E">
              <w:rPr>
                <w:rFonts w:ascii="Verdana" w:eastAsia="Times New Roman" w:hAnsi="Verdana" w:cs="Calibri"/>
                <w:sz w:val="18"/>
                <w:szCs w:val="18"/>
              </w:rPr>
              <w:t xml:space="preserve"> </w:t>
            </w:r>
          </w:p>
        </w:tc>
      </w:tr>
      <w:tr w:rsidR="00831D8E" w:rsidRPr="00831D8E" w14:paraId="2008BB6D" w14:textId="77777777" w:rsidTr="00C916E8">
        <w:trPr>
          <w:gridAfter w:val="1"/>
          <w:wAfter w:w="4" w:type="pct"/>
          <w:cantSplit/>
        </w:trPr>
        <w:tc>
          <w:tcPr>
            <w:tcW w:w="4996" w:type="pct"/>
          </w:tcPr>
          <w:p w14:paraId="4DD2836D" w14:textId="43AEA385" w:rsidR="00831D8E" w:rsidRPr="00AE1693" w:rsidRDefault="00AE1693" w:rsidP="00831D8E">
            <w:pPr>
              <w:spacing w:line="276" w:lineRule="auto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Principal Investigator</w:t>
            </w:r>
          </w:p>
        </w:tc>
      </w:tr>
      <w:tr w:rsidR="00A03E32" w:rsidRPr="00831D8E" w14:paraId="4D719900" w14:textId="77777777" w:rsidTr="00C916E8">
        <w:trPr>
          <w:gridAfter w:val="1"/>
          <w:wAfter w:w="4" w:type="pct"/>
          <w:cantSplit/>
        </w:trPr>
        <w:tc>
          <w:tcPr>
            <w:tcW w:w="4996" w:type="pct"/>
          </w:tcPr>
          <w:p w14:paraId="09B3AFF2" w14:textId="7464CDB1" w:rsidR="00A03E32" w:rsidRPr="00831D8E" w:rsidRDefault="00A03E32" w:rsidP="00831D8E">
            <w:pPr>
              <w:spacing w:line="276" w:lineRule="auto"/>
              <w:rPr>
                <w:rFonts w:ascii="Verdana" w:hAnsi="Verdana" w:cs="Calibri"/>
                <w:sz w:val="18"/>
                <w:szCs w:val="18"/>
              </w:rPr>
            </w:pPr>
          </w:p>
        </w:tc>
      </w:tr>
      <w:tr w:rsidR="00831D8E" w:rsidRPr="00831D8E" w14:paraId="349CE2DF" w14:textId="77777777" w:rsidTr="00831D8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2"/>
          </w:tcPr>
          <w:p w14:paraId="3BD34F7B" w14:textId="3DDD6B5A" w:rsidR="00831D8E" w:rsidRPr="00831D8E" w:rsidRDefault="00AE1693" w:rsidP="00831D8E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Email and Telephone Number</w:t>
            </w:r>
          </w:p>
        </w:tc>
      </w:tr>
      <w:tr w:rsidR="00831D8E" w:rsidRPr="00831D8E" w14:paraId="51102718" w14:textId="77777777" w:rsidTr="00831D8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2"/>
          </w:tcPr>
          <w:p w14:paraId="2B64B212" w14:textId="5A33F6BC" w:rsidR="00831D8E" w:rsidRPr="00831D8E" w:rsidRDefault="00831D8E" w:rsidP="00831D8E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</w:p>
        </w:tc>
      </w:tr>
      <w:tr w:rsidR="00831D8E" w:rsidRPr="00831D8E" w14:paraId="7CBBDFB2" w14:textId="77777777" w:rsidTr="00C916E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2"/>
          </w:tcPr>
          <w:p w14:paraId="5C1DC282" w14:textId="2446FFD5" w:rsidR="00831D8E" w:rsidRPr="00831D8E" w:rsidRDefault="00AE1693" w:rsidP="00831D8E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School / Department / Affiliation</w:t>
            </w:r>
          </w:p>
        </w:tc>
      </w:tr>
      <w:tr w:rsidR="00A03E32" w:rsidRPr="00831D8E" w14:paraId="0AF77A58" w14:textId="77777777" w:rsidTr="00C916E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2"/>
          </w:tcPr>
          <w:p w14:paraId="73B8934A" w14:textId="168D78D2" w:rsidR="00A03E32" w:rsidRPr="00831D8E" w:rsidRDefault="00A03E32" w:rsidP="00831D8E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</w:p>
        </w:tc>
      </w:tr>
      <w:tr w:rsidR="00831D8E" w:rsidRPr="00831D8E" w14:paraId="1AF13163" w14:textId="77777777" w:rsidTr="00C916E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2"/>
          </w:tcPr>
          <w:p w14:paraId="10F17A65" w14:textId="3A81C8A3" w:rsidR="00831D8E" w:rsidRPr="00831D8E" w:rsidRDefault="00AE1693" w:rsidP="00831D8E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Study Site/s</w:t>
            </w:r>
          </w:p>
        </w:tc>
      </w:tr>
      <w:tr w:rsidR="00A03E32" w:rsidRPr="00831D8E" w14:paraId="20E8FB7D" w14:textId="77777777" w:rsidTr="00C916E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2"/>
          </w:tcPr>
          <w:p w14:paraId="531D2A34" w14:textId="4C60C0B1" w:rsidR="00A03E32" w:rsidRPr="00831D8E" w:rsidRDefault="00A03E32" w:rsidP="00831D8E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</w:p>
        </w:tc>
      </w:tr>
      <w:tr w:rsidR="00831D8E" w:rsidRPr="00831D8E" w14:paraId="3DFAB717" w14:textId="77777777" w:rsidTr="00C916E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2"/>
          </w:tcPr>
          <w:p w14:paraId="2F0DC2E6" w14:textId="3A7A56FC" w:rsidR="00831D8E" w:rsidRPr="00831D8E" w:rsidRDefault="00AE1693" w:rsidP="00831D8E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Funding Source or Sponsor</w:t>
            </w:r>
          </w:p>
        </w:tc>
      </w:tr>
      <w:tr w:rsidR="00A03E32" w:rsidRPr="00831D8E" w14:paraId="3DBF586A" w14:textId="77777777" w:rsidTr="00C916E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2"/>
          </w:tcPr>
          <w:p w14:paraId="2504A1C9" w14:textId="36CD2D2E" w:rsidR="00A03E32" w:rsidRPr="00831D8E" w:rsidRDefault="00A03E32" w:rsidP="00831D8E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</w:p>
        </w:tc>
      </w:tr>
      <w:tr w:rsidR="00831D8E" w:rsidRPr="00831D8E" w14:paraId="2B27A3BC" w14:textId="77777777" w:rsidTr="00C916E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2"/>
          </w:tcPr>
          <w:p w14:paraId="3E2EF988" w14:textId="52DD6535" w:rsidR="00831D8E" w:rsidRPr="00831D8E" w:rsidRDefault="00AE1693" w:rsidP="00831D8E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Funding Source or Sponsor Contact (name and contact information)</w:t>
            </w:r>
          </w:p>
        </w:tc>
      </w:tr>
      <w:tr w:rsidR="00A03E32" w:rsidRPr="00831D8E" w14:paraId="1C36F395" w14:textId="77777777" w:rsidTr="00C916E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2"/>
          </w:tcPr>
          <w:p w14:paraId="70AF9D6B" w14:textId="784B003F" w:rsidR="00AE1693" w:rsidRPr="00831D8E" w:rsidRDefault="00AE1693" w:rsidP="00831D8E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</w:p>
        </w:tc>
      </w:tr>
      <w:tr w:rsidR="00AE1693" w:rsidRPr="00831D8E" w14:paraId="272156B1" w14:textId="77777777" w:rsidTr="00C11F7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2"/>
            <w:tcBorders>
              <w:bottom w:val="single" w:sz="4" w:space="0" w:color="A6A6A6" w:themeColor="background1" w:themeShade="A6"/>
            </w:tcBorders>
          </w:tcPr>
          <w:p w14:paraId="38A182BD" w14:textId="7055561D" w:rsidR="00AE1693" w:rsidRPr="00811C44" w:rsidRDefault="00AE1693" w:rsidP="00DB6C3F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Number of Amendments to Report:</w:t>
            </w:r>
            <w:r w:rsidR="00811C44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</w:t>
            </w:r>
          </w:p>
        </w:tc>
      </w:tr>
      <w:tr w:rsidR="00811C44" w:rsidRPr="00831D8E" w14:paraId="4676D3A8" w14:textId="77777777" w:rsidTr="00C11F7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2"/>
            <w:tcBorders>
              <w:bottom w:val="nil"/>
            </w:tcBorders>
          </w:tcPr>
          <w:p w14:paraId="40638F22" w14:textId="30BC3F42" w:rsidR="00C11F7A" w:rsidRPr="00831D8E" w:rsidRDefault="00204360" w:rsidP="003D7120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In a separate document, e</w:t>
            </w:r>
            <w:r w:rsidR="003D7120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numerate, </w:t>
            </w:r>
            <w:r w:rsidR="00811C44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describe</w:t>
            </w:r>
            <w:r w:rsidR="003D7120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, and justify</w:t>
            </w:r>
            <w:r w:rsidR="00811C44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the protocol amendments</w:t>
            </w:r>
            <w:r w:rsidR="002A1917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</w:t>
            </w:r>
            <w:r w:rsidR="002A1917" w:rsidRPr="002A1917">
              <w:rPr>
                <w:rFonts w:ascii="Verdana" w:hAnsi="Verdana" w:cs="Calibri"/>
                <w:b/>
                <w:bCs/>
                <w:smallCaps/>
                <w:sz w:val="18"/>
                <w:szCs w:val="18"/>
                <w:u w:val="single"/>
              </w:rPr>
              <w:t>with reference to</w:t>
            </w: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  <w:u w:val="single"/>
              </w:rPr>
              <w:t xml:space="preserve"> how these have changed or differ from</w:t>
            </w:r>
            <w:r w:rsidR="002A1917" w:rsidRPr="002A1917">
              <w:rPr>
                <w:rFonts w:ascii="Verdana" w:hAnsi="Verdana" w:cs="Calibri"/>
                <w:b/>
                <w:bCs/>
                <w:smallCaps/>
                <w:sz w:val="18"/>
                <w:szCs w:val="18"/>
                <w:u w:val="single"/>
              </w:rPr>
              <w:t xml:space="preserve"> the approved protocol</w:t>
            </w: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, e.g. as a table comparing the previous and amended aspects.</w:t>
            </w:r>
            <w:r w:rsidR="002A1917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</w:t>
            </w: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Attach relevant supporting documents such as new instruments, new ICF, etc. </w:t>
            </w:r>
          </w:p>
        </w:tc>
      </w:tr>
      <w:tr w:rsidR="00A03E32" w:rsidRPr="00831D8E" w14:paraId="2D3EB1EC" w14:textId="77777777" w:rsidTr="00204360">
        <w:trPr>
          <w:gridAfter w:val="1"/>
          <w:wAfter w:w="4" w:type="pct"/>
          <w:trHeight w:val="73"/>
        </w:trPr>
        <w:tc>
          <w:tcPr>
            <w:tcW w:w="4996" w:type="pct"/>
            <w:tcBorders>
              <w:top w:val="nil"/>
            </w:tcBorders>
          </w:tcPr>
          <w:p w14:paraId="0A9C6797" w14:textId="14D57FAA" w:rsidR="00A03E32" w:rsidRPr="00831D8E" w:rsidRDefault="00A03E32" w:rsidP="00811C44">
            <w:pPr>
              <w:spacing w:line="276" w:lineRule="auto"/>
              <w:ind w:left="728"/>
              <w:rPr>
                <w:rFonts w:ascii="Verdana" w:hAnsi="Verdana" w:cs="Calibri"/>
                <w:sz w:val="18"/>
                <w:szCs w:val="18"/>
              </w:rPr>
            </w:pPr>
          </w:p>
        </w:tc>
      </w:tr>
      <w:tr w:rsidR="00831D8E" w:rsidRPr="00831D8E" w14:paraId="7E6FD67E" w14:textId="77777777" w:rsidTr="007F72C6">
        <w:trPr>
          <w:gridAfter w:val="1"/>
          <w:wAfter w:w="4" w:type="pct"/>
          <w:trHeight w:val="269"/>
        </w:trPr>
        <w:tc>
          <w:tcPr>
            <w:tcW w:w="4996" w:type="pct"/>
          </w:tcPr>
          <w:p w14:paraId="0CAA5AF3" w14:textId="18083BAE" w:rsidR="00831D8E" w:rsidRPr="00831D8E" w:rsidRDefault="00811C44" w:rsidP="00831D8E">
            <w:pPr>
              <w:spacing w:after="120" w:line="276" w:lineRule="auto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Type of Review (check one)</w:t>
            </w:r>
          </w:p>
        </w:tc>
      </w:tr>
      <w:tr w:rsidR="00A03E32" w:rsidRPr="00831D8E" w14:paraId="09078AC6" w14:textId="77777777" w:rsidTr="00A03E32">
        <w:trPr>
          <w:gridAfter w:val="1"/>
          <w:wAfter w:w="4" w:type="pct"/>
          <w:trHeight w:val="885"/>
        </w:trPr>
        <w:tc>
          <w:tcPr>
            <w:tcW w:w="4996" w:type="pct"/>
          </w:tcPr>
          <w:p w14:paraId="7D897D2E" w14:textId="3CB30A55" w:rsidR="00A03E32" w:rsidRPr="00831D8E" w:rsidRDefault="00D85EC7" w:rsidP="00831D8E">
            <w:pPr>
              <w:spacing w:line="276" w:lineRule="auto"/>
              <w:rPr>
                <w:rFonts w:ascii="Verdana" w:hAnsi="Verdana" w:cs="Calibri"/>
                <w:sz w:val="18"/>
                <w:szCs w:val="18"/>
              </w:rPr>
            </w:pPr>
            <w:r w:rsidRPr="00831D8E">
              <w:rPr>
                <w:rFonts w:ascii="Verdana" w:hAnsi="Verdana" w:cs="Calibri"/>
                <w:sz w:val="18"/>
                <w:szCs w:val="18"/>
              </w:rPr>
              <w:sym w:font="Wingdings 2" w:char="F0A3"/>
            </w:r>
            <w:r w:rsidR="00831D8E" w:rsidRPr="00811C44">
              <w:rPr>
                <w:rFonts w:ascii="Verdana" w:hAnsi="Verdana" w:cs="Calibri"/>
                <w:b/>
                <w:sz w:val="18"/>
                <w:szCs w:val="18"/>
              </w:rPr>
              <w:t xml:space="preserve"> </w:t>
            </w:r>
            <w:r w:rsidR="00831D8E" w:rsidRPr="00831D8E">
              <w:rPr>
                <w:rFonts w:ascii="Verdana" w:hAnsi="Verdana" w:cs="Calibri"/>
                <w:sz w:val="18"/>
                <w:szCs w:val="18"/>
              </w:rPr>
              <w:t xml:space="preserve">EXPEDITED  REVIEW, </w:t>
            </w:r>
            <w:r w:rsidR="00A03E32" w:rsidRPr="00831D8E">
              <w:rPr>
                <w:rFonts w:ascii="Verdana" w:hAnsi="Verdana" w:cs="Calibri"/>
                <w:sz w:val="18"/>
                <w:szCs w:val="18"/>
              </w:rPr>
              <w:t>FOR AMENDMENTS THAT:</w:t>
            </w:r>
          </w:p>
          <w:p w14:paraId="1E944BF8" w14:textId="77777777" w:rsidR="00A03E32" w:rsidRPr="00831D8E" w:rsidRDefault="00A03E32" w:rsidP="00D85EC7">
            <w:pPr>
              <w:numPr>
                <w:ilvl w:val="0"/>
                <w:numId w:val="37"/>
              </w:numPr>
              <w:spacing w:line="276" w:lineRule="auto"/>
              <w:rPr>
                <w:rFonts w:ascii="Verdana" w:hAnsi="Verdana" w:cs="Calibri"/>
                <w:sz w:val="18"/>
                <w:szCs w:val="18"/>
              </w:rPr>
            </w:pPr>
            <w:r w:rsidRPr="00831D8E">
              <w:rPr>
                <w:rFonts w:ascii="Verdana" w:hAnsi="Verdana" w:cs="Calibri"/>
                <w:sz w:val="18"/>
                <w:szCs w:val="18"/>
              </w:rPr>
              <w:t>Do not involve changes in study populations</w:t>
            </w:r>
          </w:p>
          <w:p w14:paraId="3A331F1E" w14:textId="5591C792" w:rsidR="00A03E32" w:rsidRPr="00DB6C3F" w:rsidRDefault="00A03E32" w:rsidP="00831D8E">
            <w:pPr>
              <w:numPr>
                <w:ilvl w:val="0"/>
                <w:numId w:val="37"/>
              </w:numPr>
              <w:spacing w:line="276" w:lineRule="auto"/>
              <w:rPr>
                <w:rFonts w:ascii="Verdana" w:hAnsi="Verdana" w:cs="Calibri"/>
                <w:i/>
                <w:sz w:val="18"/>
                <w:szCs w:val="18"/>
              </w:rPr>
            </w:pPr>
            <w:r w:rsidRPr="00DB6C3F">
              <w:rPr>
                <w:rFonts w:ascii="Verdana" w:hAnsi="Verdana" w:cs="Calibri"/>
                <w:sz w:val="18"/>
                <w:szCs w:val="18"/>
              </w:rPr>
              <w:t xml:space="preserve">Do not involve the collection of </w:t>
            </w:r>
            <w:r w:rsidR="00C11F7A">
              <w:rPr>
                <w:rFonts w:ascii="Verdana" w:hAnsi="Verdana" w:cs="Calibri"/>
                <w:sz w:val="18"/>
                <w:szCs w:val="18"/>
              </w:rPr>
              <w:t xml:space="preserve">(new/additional) </w:t>
            </w:r>
            <w:r w:rsidRPr="00DB6C3F">
              <w:rPr>
                <w:rFonts w:ascii="Verdana" w:hAnsi="Verdana" w:cs="Calibri"/>
                <w:sz w:val="18"/>
                <w:szCs w:val="18"/>
              </w:rPr>
              <w:t xml:space="preserve">private information that may place participants at risk if identities are revealed </w:t>
            </w:r>
          </w:p>
          <w:p w14:paraId="563D9A50" w14:textId="77777777" w:rsidR="00A03E32" w:rsidRPr="00831D8E" w:rsidRDefault="00A03E32" w:rsidP="00831D8E">
            <w:pPr>
              <w:numPr>
                <w:ilvl w:val="0"/>
                <w:numId w:val="37"/>
              </w:numPr>
              <w:spacing w:line="276" w:lineRule="auto"/>
              <w:rPr>
                <w:rFonts w:ascii="Verdana" w:hAnsi="Verdana" w:cs="Calibri"/>
                <w:sz w:val="18"/>
                <w:szCs w:val="18"/>
              </w:rPr>
            </w:pPr>
            <w:r w:rsidRPr="00831D8E">
              <w:rPr>
                <w:rFonts w:ascii="Verdana" w:hAnsi="Verdana" w:cs="Calibri"/>
                <w:sz w:val="18"/>
                <w:szCs w:val="18"/>
              </w:rPr>
              <w:t>Do not change approved use of anonymized or archived samples</w:t>
            </w:r>
          </w:p>
          <w:p w14:paraId="3BF78159" w14:textId="77777777" w:rsidR="00A03E32" w:rsidRPr="00831D8E" w:rsidRDefault="00A03E32" w:rsidP="00831D8E">
            <w:pPr>
              <w:numPr>
                <w:ilvl w:val="0"/>
                <w:numId w:val="37"/>
              </w:numPr>
              <w:spacing w:line="276" w:lineRule="auto"/>
              <w:rPr>
                <w:rFonts w:ascii="Verdana" w:hAnsi="Verdana" w:cs="Calibri"/>
                <w:sz w:val="18"/>
                <w:szCs w:val="18"/>
              </w:rPr>
            </w:pPr>
            <w:r w:rsidRPr="00831D8E">
              <w:rPr>
                <w:rFonts w:ascii="Verdana" w:hAnsi="Verdana" w:cs="Calibri"/>
                <w:sz w:val="18"/>
                <w:szCs w:val="18"/>
              </w:rPr>
              <w:t>Involve study protocols previously classified under expedited review</w:t>
            </w:r>
          </w:p>
          <w:p w14:paraId="2129FA71" w14:textId="77777777" w:rsidR="00A03E32" w:rsidRPr="00831D8E" w:rsidRDefault="00A03E32" w:rsidP="00831D8E">
            <w:pPr>
              <w:numPr>
                <w:ilvl w:val="0"/>
                <w:numId w:val="37"/>
              </w:numPr>
              <w:spacing w:line="276" w:lineRule="auto"/>
              <w:rPr>
                <w:rFonts w:ascii="Verdana" w:hAnsi="Verdana" w:cs="Calibri"/>
                <w:sz w:val="18"/>
                <w:szCs w:val="18"/>
              </w:rPr>
            </w:pPr>
            <w:r w:rsidRPr="00831D8E">
              <w:rPr>
                <w:rFonts w:ascii="Verdana" w:hAnsi="Verdana" w:cs="Calibri"/>
                <w:sz w:val="18"/>
                <w:szCs w:val="18"/>
              </w:rPr>
              <w:t>Are administrative in nature (such as changes in major study personnel)</w:t>
            </w:r>
          </w:p>
          <w:p w14:paraId="627982FC" w14:textId="77777777" w:rsidR="00A03E32" w:rsidRPr="00831D8E" w:rsidRDefault="00A03E32" w:rsidP="00831D8E">
            <w:pPr>
              <w:numPr>
                <w:ilvl w:val="0"/>
                <w:numId w:val="37"/>
              </w:numPr>
              <w:spacing w:line="276" w:lineRule="auto"/>
              <w:rPr>
                <w:rFonts w:ascii="Verdana" w:hAnsi="Verdana" w:cs="Calibri"/>
                <w:sz w:val="18"/>
                <w:szCs w:val="18"/>
              </w:rPr>
            </w:pPr>
            <w:r w:rsidRPr="00831D8E">
              <w:rPr>
                <w:rFonts w:ascii="Verdana" w:hAnsi="Verdana" w:cs="Calibri"/>
                <w:sz w:val="18"/>
                <w:szCs w:val="18"/>
              </w:rPr>
              <w:t>Do not materially affect the risk-benefit ratio of the approved protocol or increase risks to study participants</w:t>
            </w:r>
          </w:p>
          <w:p w14:paraId="6AA2F7C1" w14:textId="64DD7ED5" w:rsidR="00D85EC7" w:rsidRPr="00831D8E" w:rsidRDefault="00A03E32" w:rsidP="00831D8E">
            <w:pPr>
              <w:spacing w:before="120" w:line="276" w:lineRule="auto"/>
              <w:rPr>
                <w:rFonts w:ascii="Verdana" w:hAnsi="Verdana" w:cs="Calibri"/>
                <w:sz w:val="18"/>
                <w:szCs w:val="18"/>
              </w:rPr>
            </w:pPr>
            <w:r w:rsidRPr="00831D8E">
              <w:rPr>
                <w:rFonts w:ascii="Verdana" w:hAnsi="Verdana" w:cs="Calibri"/>
                <w:sz w:val="18"/>
                <w:szCs w:val="18"/>
              </w:rPr>
              <w:sym w:font="Wingdings 2" w:char="F0A3"/>
            </w:r>
            <w:r w:rsidRPr="00831D8E">
              <w:rPr>
                <w:rFonts w:ascii="Verdana" w:hAnsi="Verdana" w:cs="Calibri"/>
                <w:sz w:val="18"/>
                <w:szCs w:val="18"/>
              </w:rPr>
              <w:t xml:space="preserve"> FULL BOARD REVIEW</w:t>
            </w:r>
            <w:r w:rsidR="00831D8E" w:rsidRPr="00831D8E">
              <w:rPr>
                <w:rFonts w:ascii="Verdana" w:hAnsi="Verdana" w:cs="Calibri"/>
                <w:sz w:val="18"/>
                <w:szCs w:val="18"/>
              </w:rPr>
              <w:t>,</w:t>
            </w:r>
            <w:r w:rsidRPr="00831D8E">
              <w:rPr>
                <w:rFonts w:ascii="Verdana" w:hAnsi="Verdana" w:cs="Calibri"/>
                <w:sz w:val="18"/>
                <w:szCs w:val="18"/>
              </w:rPr>
              <w:t xml:space="preserve"> for any amendments not cited under EXPEDITED REVIEW</w:t>
            </w:r>
          </w:p>
        </w:tc>
      </w:tr>
      <w:tr w:rsidR="00A03E32" w:rsidRPr="00831D8E" w14:paraId="5F012021" w14:textId="77777777" w:rsidTr="00C916E8">
        <w:trPr>
          <w:gridAfter w:val="1"/>
          <w:wAfter w:w="4" w:type="pct"/>
          <w:cantSplit/>
          <w:trHeight w:val="255"/>
        </w:trPr>
        <w:tc>
          <w:tcPr>
            <w:tcW w:w="4996" w:type="pct"/>
          </w:tcPr>
          <w:p w14:paraId="01637160" w14:textId="1CE959E2" w:rsidR="00A03E32" w:rsidRPr="00831D8E" w:rsidRDefault="00811C44" w:rsidP="00831D8E">
            <w:pPr>
              <w:spacing w:line="276" w:lineRule="auto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Signature of Principal Investigator</w:t>
            </w:r>
            <w:r w:rsidR="00A03E32" w:rsidRPr="00831D8E">
              <w:rPr>
                <w:rFonts w:ascii="Verdana" w:hAnsi="Verdana" w:cs="Calibri"/>
                <w:sz w:val="18"/>
                <w:szCs w:val="18"/>
              </w:rPr>
              <w:t>:</w:t>
            </w:r>
          </w:p>
        </w:tc>
      </w:tr>
      <w:tr w:rsidR="00AE1693" w:rsidRPr="00831D8E" w14:paraId="7584504A" w14:textId="77777777" w:rsidTr="00AE169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2"/>
          </w:tcPr>
          <w:p w14:paraId="7BD35582" w14:textId="268432E7" w:rsidR="00AE1693" w:rsidRPr="00831D8E" w:rsidRDefault="00AE1693" w:rsidP="00AE1693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Amendment Submission Date: </w:t>
            </w:r>
          </w:p>
        </w:tc>
      </w:tr>
    </w:tbl>
    <w:p w14:paraId="493A6AEE" w14:textId="77777777" w:rsidR="00A03E32" w:rsidRDefault="00A03E32" w:rsidP="00A03E32">
      <w:pPr>
        <w:rPr>
          <w:rFonts w:ascii="Palatino Linotype" w:hAnsi="Palatino Linotype" w:cs="Calibri"/>
          <w:sz w:val="20"/>
          <w:szCs w:val="20"/>
        </w:rPr>
      </w:pPr>
    </w:p>
    <w:p w14:paraId="54A221E6" w14:textId="77777777" w:rsidR="00C11F7A" w:rsidRDefault="00C11F7A" w:rsidP="00A03E32">
      <w:pPr>
        <w:rPr>
          <w:rFonts w:ascii="Palatino Linotype" w:hAnsi="Palatino Linotype" w:cs="Calibri"/>
          <w:sz w:val="20"/>
          <w:szCs w:val="20"/>
        </w:rPr>
      </w:pPr>
    </w:p>
    <w:p w14:paraId="6AFB6A0A" w14:textId="77777777" w:rsidR="00C11F7A" w:rsidRDefault="00C11F7A" w:rsidP="00A03E32">
      <w:pPr>
        <w:rPr>
          <w:rFonts w:ascii="Palatino Linotype" w:hAnsi="Palatino Linotype" w:cs="Calibri"/>
          <w:sz w:val="20"/>
          <w:szCs w:val="20"/>
        </w:rPr>
      </w:pPr>
    </w:p>
    <w:p w14:paraId="612502B4" w14:textId="77777777" w:rsidR="00A03E32" w:rsidRPr="00831D8E" w:rsidRDefault="00A03E32" w:rsidP="00A03E32">
      <w:pPr>
        <w:rPr>
          <w:rFonts w:ascii="Verdana" w:hAnsi="Verdana" w:cs="Calibri"/>
          <w:sz w:val="18"/>
          <w:szCs w:val="18"/>
        </w:rPr>
      </w:pPr>
      <w:r w:rsidRPr="00831D8E">
        <w:rPr>
          <w:rFonts w:ascii="Verdana" w:hAnsi="Verdana" w:cs="Calibri"/>
          <w:sz w:val="18"/>
          <w:szCs w:val="18"/>
        </w:rPr>
        <w:t>RECOMMENDATIONS (for AdMUREC use only)</w:t>
      </w:r>
    </w:p>
    <w:tbl>
      <w:tblPr>
        <w:tblW w:w="9227" w:type="dxa"/>
        <w:tblInd w:w="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25"/>
        <w:gridCol w:w="236"/>
        <w:gridCol w:w="1308"/>
        <w:gridCol w:w="2353"/>
        <w:gridCol w:w="3105"/>
      </w:tblGrid>
      <w:tr w:rsidR="00A03E32" w:rsidRPr="00746344" w14:paraId="4BAC2E5A" w14:textId="77777777" w:rsidTr="00831D8E">
        <w:trPr>
          <w:trHeight w:val="890"/>
        </w:trPr>
        <w:tc>
          <w:tcPr>
            <w:tcW w:w="3769" w:type="dxa"/>
            <w:gridSpan w:val="3"/>
          </w:tcPr>
          <w:p w14:paraId="152A33CD" w14:textId="77777777" w:rsidR="00831D8E" w:rsidRDefault="00831D8E" w:rsidP="00C916E8">
            <w:pPr>
              <w:rPr>
                <w:rFonts w:ascii="Verdana" w:eastAsia="Times New Roman" w:hAnsi="Verdana" w:cs="Arial"/>
                <w:sz w:val="18"/>
                <w:szCs w:val="18"/>
                <w:lang w:bidi="th-TH"/>
              </w:rPr>
            </w:pPr>
          </w:p>
          <w:p w14:paraId="78CC7D93" w14:textId="77777777" w:rsidR="00A03E32" w:rsidRPr="00831D8E" w:rsidRDefault="00A03E32" w:rsidP="00C916E8">
            <w:pPr>
              <w:rPr>
                <w:rFonts w:ascii="Verdana" w:eastAsia="Times New Roman" w:hAnsi="Verdana" w:cs="Arial"/>
                <w:sz w:val="18"/>
                <w:szCs w:val="18"/>
                <w:lang w:bidi="th-TH"/>
              </w:rPr>
            </w:pPr>
            <w:r w:rsidRPr="00831D8E">
              <w:rPr>
                <w:rFonts w:ascii="Verdana" w:eastAsia="Times New Roman" w:hAnsi="Verdana" w:cs="Arial"/>
                <w:sz w:val="18"/>
                <w:szCs w:val="18"/>
                <w:lang w:bidi="th-TH"/>
              </w:rPr>
              <w:t xml:space="preserve">Comments of Primary Reviewer(s) </w:t>
            </w:r>
          </w:p>
        </w:tc>
        <w:tc>
          <w:tcPr>
            <w:tcW w:w="5458" w:type="dxa"/>
            <w:gridSpan w:val="2"/>
          </w:tcPr>
          <w:p w14:paraId="57FA795F" w14:textId="77777777" w:rsidR="00A03E32" w:rsidRPr="00746344" w:rsidRDefault="00A03E32" w:rsidP="00C916E8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3F0F0CDA" w14:textId="77777777" w:rsidR="00A03E32" w:rsidRPr="00746344" w:rsidRDefault="00A03E32" w:rsidP="00C916E8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3F6CCAC8" w14:textId="77777777" w:rsidR="00A03E32" w:rsidRPr="00746344" w:rsidRDefault="00A03E32" w:rsidP="00C916E8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</w:tc>
      </w:tr>
      <w:tr w:rsidR="00A03E32" w:rsidRPr="00663D95" w14:paraId="07A0CBFC" w14:textId="77777777" w:rsidTr="00831D8E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c>
          <w:tcPr>
            <w:tcW w:w="9227" w:type="dxa"/>
            <w:gridSpan w:val="5"/>
          </w:tcPr>
          <w:p w14:paraId="277B086A" w14:textId="2BD14177" w:rsidR="00A03E32" w:rsidRPr="00663D95" w:rsidRDefault="00A03E32" w:rsidP="00C916E8">
            <w:pPr>
              <w:spacing w:after="120"/>
              <w:rPr>
                <w:rFonts w:ascii="Verdana" w:hAnsi="Verdana" w:cs="Calibri"/>
                <w:sz w:val="18"/>
                <w:szCs w:val="18"/>
              </w:rPr>
            </w:pPr>
            <w:r w:rsidRPr="00663D95">
              <w:rPr>
                <w:rFonts w:ascii="Verdana" w:hAnsi="Verdana" w:cs="Calibri"/>
                <w:sz w:val="18"/>
                <w:szCs w:val="18"/>
              </w:rPr>
              <w:t>RECOMMENDED ACTION</w:t>
            </w:r>
            <w:r w:rsidR="00C11F7A">
              <w:rPr>
                <w:rFonts w:ascii="Verdana" w:hAnsi="Verdana" w:cs="Calibri"/>
                <w:sz w:val="18"/>
                <w:szCs w:val="18"/>
              </w:rPr>
              <w:t xml:space="preserve"> ON PROPOSED AMENDMENTS</w:t>
            </w:r>
            <w:r w:rsidRPr="00663D95">
              <w:rPr>
                <w:rFonts w:ascii="Verdana" w:hAnsi="Verdana" w:cs="Calibri"/>
                <w:sz w:val="18"/>
                <w:szCs w:val="18"/>
              </w:rPr>
              <w:t xml:space="preserve">: </w:t>
            </w:r>
          </w:p>
          <w:p w14:paraId="35FE9C8E" w14:textId="2A7607BA" w:rsidR="00A03E32" w:rsidRDefault="00C11F7A" w:rsidP="00C11F7A">
            <w:pPr>
              <w:pStyle w:val="ListParagraph"/>
              <w:numPr>
                <w:ilvl w:val="0"/>
                <w:numId w:val="38"/>
              </w:numPr>
              <w:contextualSpacing w:val="0"/>
              <w:rPr>
                <w:rFonts w:ascii="Verdana" w:hAnsi="Verdana"/>
                <w:sz w:val="18"/>
                <w:szCs w:val="18"/>
                <w:lang w:bidi="th-TH"/>
              </w:rPr>
            </w:pPr>
            <w:r>
              <w:rPr>
                <w:rFonts w:ascii="Verdana" w:hAnsi="Verdana"/>
                <w:sz w:val="18"/>
                <w:szCs w:val="18"/>
                <w:lang w:bidi="th-TH"/>
              </w:rPr>
              <w:t>APPROVE</w:t>
            </w:r>
          </w:p>
          <w:p w14:paraId="67248F5D" w14:textId="009CC672" w:rsidR="00C11F7A" w:rsidRPr="00663D95" w:rsidRDefault="00C11F7A" w:rsidP="00C11F7A">
            <w:pPr>
              <w:pStyle w:val="ListParagraph"/>
              <w:numPr>
                <w:ilvl w:val="0"/>
                <w:numId w:val="38"/>
              </w:numPr>
              <w:contextualSpacing w:val="0"/>
              <w:rPr>
                <w:rFonts w:ascii="Verdana" w:hAnsi="Verdana"/>
                <w:sz w:val="18"/>
                <w:szCs w:val="18"/>
                <w:lang w:bidi="th-TH"/>
              </w:rPr>
            </w:pPr>
            <w:r>
              <w:rPr>
                <w:rFonts w:ascii="Verdana" w:hAnsi="Verdana"/>
                <w:sz w:val="18"/>
                <w:szCs w:val="18"/>
                <w:lang w:bidi="th-TH"/>
              </w:rPr>
              <w:t>REQUEST INFORMATION</w:t>
            </w:r>
          </w:p>
          <w:p w14:paraId="03C8C975" w14:textId="0E438C9A" w:rsidR="00A03E32" w:rsidRPr="00663D95" w:rsidRDefault="00A03E32" w:rsidP="00C11F7A">
            <w:pPr>
              <w:pStyle w:val="ListParagraph"/>
              <w:numPr>
                <w:ilvl w:val="0"/>
                <w:numId w:val="38"/>
              </w:numPr>
              <w:contextualSpacing w:val="0"/>
              <w:rPr>
                <w:rFonts w:ascii="Verdana" w:hAnsi="Verdana"/>
                <w:sz w:val="18"/>
                <w:szCs w:val="18"/>
                <w:lang w:bidi="th-TH"/>
              </w:rPr>
            </w:pPr>
            <w:r w:rsidRPr="00663D95">
              <w:rPr>
                <w:rFonts w:ascii="Verdana" w:hAnsi="Verdana"/>
                <w:sz w:val="18"/>
                <w:szCs w:val="18"/>
                <w:lang w:bidi="th-TH"/>
              </w:rPr>
              <w:t>MINOR MOD</w:t>
            </w:r>
            <w:r>
              <w:rPr>
                <w:rFonts w:ascii="Verdana" w:hAnsi="Verdana"/>
                <w:sz w:val="18"/>
                <w:szCs w:val="18"/>
                <w:lang w:bidi="th-TH"/>
              </w:rPr>
              <w:t>IFICATION</w:t>
            </w:r>
            <w:r w:rsidR="00C11F7A">
              <w:rPr>
                <w:rFonts w:ascii="Verdana" w:hAnsi="Verdana"/>
                <w:sz w:val="18"/>
                <w:szCs w:val="18"/>
                <w:lang w:bidi="th-TH"/>
              </w:rPr>
              <w:t>S</w:t>
            </w:r>
            <w:r>
              <w:rPr>
                <w:rFonts w:ascii="Verdana" w:hAnsi="Verdana"/>
                <w:sz w:val="18"/>
                <w:szCs w:val="18"/>
                <w:lang w:bidi="th-TH"/>
              </w:rPr>
              <w:t xml:space="preserve"> </w:t>
            </w:r>
          </w:p>
          <w:p w14:paraId="48E54720" w14:textId="4F0215C3" w:rsidR="00A03E32" w:rsidRDefault="00A03E32" w:rsidP="00C11F7A">
            <w:pPr>
              <w:pStyle w:val="ListParagraph"/>
              <w:numPr>
                <w:ilvl w:val="0"/>
                <w:numId w:val="38"/>
              </w:numPr>
              <w:contextualSpacing w:val="0"/>
              <w:rPr>
                <w:rFonts w:ascii="Verdana" w:hAnsi="Verdana"/>
                <w:sz w:val="18"/>
                <w:szCs w:val="18"/>
                <w:lang w:bidi="th-TH"/>
              </w:rPr>
            </w:pPr>
            <w:r w:rsidRPr="00663D95">
              <w:rPr>
                <w:rFonts w:ascii="Verdana" w:hAnsi="Verdana"/>
                <w:sz w:val="18"/>
                <w:szCs w:val="18"/>
                <w:lang w:bidi="th-TH"/>
              </w:rPr>
              <w:t>MAJOR MODIFICATION</w:t>
            </w:r>
            <w:r w:rsidR="00C11F7A">
              <w:rPr>
                <w:rFonts w:ascii="Verdana" w:hAnsi="Verdana"/>
                <w:sz w:val="18"/>
                <w:szCs w:val="18"/>
                <w:lang w:bidi="th-TH"/>
              </w:rPr>
              <w:t>S</w:t>
            </w:r>
            <w:r w:rsidRPr="00663D95">
              <w:rPr>
                <w:rFonts w:ascii="Verdana" w:hAnsi="Verdana"/>
                <w:sz w:val="18"/>
                <w:szCs w:val="18"/>
                <w:lang w:bidi="th-TH"/>
              </w:rPr>
              <w:t xml:space="preserve"> </w:t>
            </w:r>
          </w:p>
          <w:p w14:paraId="1975A6DC" w14:textId="518EF62D" w:rsidR="00C11F7A" w:rsidRPr="00663D95" w:rsidRDefault="00C11F7A" w:rsidP="00C11F7A">
            <w:pPr>
              <w:pStyle w:val="ListParagraph"/>
              <w:numPr>
                <w:ilvl w:val="0"/>
                <w:numId w:val="38"/>
              </w:numPr>
              <w:contextualSpacing w:val="0"/>
              <w:rPr>
                <w:rFonts w:ascii="Verdana" w:hAnsi="Verdana"/>
                <w:sz w:val="18"/>
                <w:szCs w:val="18"/>
                <w:lang w:bidi="th-TH"/>
              </w:rPr>
            </w:pPr>
            <w:r>
              <w:rPr>
                <w:rFonts w:ascii="Verdana" w:hAnsi="Verdana"/>
                <w:sz w:val="18"/>
                <w:szCs w:val="18"/>
                <w:lang w:bidi="th-TH"/>
              </w:rPr>
              <w:t>RECOMMEND FURTHER ACTION</w:t>
            </w:r>
          </w:p>
          <w:p w14:paraId="00D9FFF5" w14:textId="77777777" w:rsidR="00A03E32" w:rsidRDefault="00A03E32" w:rsidP="00C11F7A">
            <w:pPr>
              <w:pStyle w:val="ListParagraph"/>
              <w:numPr>
                <w:ilvl w:val="0"/>
                <w:numId w:val="38"/>
              </w:numPr>
              <w:contextualSpacing w:val="0"/>
              <w:rPr>
                <w:rFonts w:ascii="Verdana" w:hAnsi="Verdana"/>
                <w:sz w:val="18"/>
                <w:szCs w:val="18"/>
                <w:lang w:bidi="th-TH"/>
              </w:rPr>
            </w:pPr>
            <w:r w:rsidRPr="00663D95">
              <w:rPr>
                <w:rFonts w:ascii="Verdana" w:hAnsi="Verdana"/>
                <w:sz w:val="18"/>
                <w:szCs w:val="18"/>
                <w:lang w:bidi="th-TH"/>
              </w:rPr>
              <w:t>DISAPPROV</w:t>
            </w:r>
            <w:r w:rsidR="00C11F7A">
              <w:rPr>
                <w:rFonts w:ascii="Verdana" w:hAnsi="Verdana"/>
                <w:sz w:val="18"/>
                <w:szCs w:val="18"/>
                <w:lang w:bidi="th-TH"/>
              </w:rPr>
              <w:t>E</w:t>
            </w:r>
          </w:p>
          <w:p w14:paraId="1EE66441" w14:textId="3E7D4749" w:rsidR="00C11F7A" w:rsidRPr="00C11F7A" w:rsidRDefault="00C11F7A" w:rsidP="00C11F7A">
            <w:pPr>
              <w:ind w:left="720"/>
              <w:rPr>
                <w:rFonts w:ascii="Verdana" w:hAnsi="Verdana"/>
                <w:sz w:val="18"/>
                <w:szCs w:val="18"/>
                <w:lang w:bidi="th-TH"/>
              </w:rPr>
            </w:pPr>
          </w:p>
        </w:tc>
      </w:tr>
      <w:tr w:rsidR="00A03E32" w:rsidRPr="0005709E" w14:paraId="7F1105B3" w14:textId="77777777" w:rsidTr="00831D8E">
        <w:tc>
          <w:tcPr>
            <w:tcW w:w="2225" w:type="dxa"/>
            <w:hideMark/>
          </w:tcPr>
          <w:p w14:paraId="3EBE4921" w14:textId="77777777" w:rsidR="00A03E32" w:rsidRPr="0005709E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PRIMARY REVIEWER(S)</w:t>
            </w:r>
          </w:p>
        </w:tc>
        <w:tc>
          <w:tcPr>
            <w:tcW w:w="236" w:type="dxa"/>
          </w:tcPr>
          <w:p w14:paraId="250854E0" w14:textId="77777777" w:rsidR="00A03E32" w:rsidRPr="0005709E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8" w:type="dxa"/>
            <w:hideMark/>
          </w:tcPr>
          <w:p w14:paraId="4BACDFB4" w14:textId="77777777" w:rsidR="00A03E32" w:rsidRPr="0005709E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Signature:</w:t>
            </w:r>
          </w:p>
        </w:tc>
        <w:tc>
          <w:tcPr>
            <w:tcW w:w="2353" w:type="dxa"/>
          </w:tcPr>
          <w:p w14:paraId="420EDD6C" w14:textId="77777777" w:rsidR="00A03E32" w:rsidRPr="0005709E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05" w:type="dxa"/>
            <w:hideMark/>
          </w:tcPr>
          <w:p w14:paraId="4F515AB1" w14:textId="77777777" w:rsidR="00A03E32" w:rsidRPr="0005709E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Signature:</w:t>
            </w:r>
          </w:p>
        </w:tc>
      </w:tr>
      <w:tr w:rsidR="00A03E32" w:rsidRPr="0005709E" w14:paraId="1D0747E8" w14:textId="77777777" w:rsidTr="00831D8E">
        <w:tc>
          <w:tcPr>
            <w:tcW w:w="2225" w:type="dxa"/>
            <w:hideMark/>
          </w:tcPr>
          <w:p w14:paraId="4B149638" w14:textId="77777777" w:rsidR="00A03E32" w:rsidRPr="0005709E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 xml:space="preserve">Date: </w:t>
            </w:r>
          </w:p>
        </w:tc>
        <w:tc>
          <w:tcPr>
            <w:tcW w:w="236" w:type="dxa"/>
          </w:tcPr>
          <w:p w14:paraId="6FD3B549" w14:textId="77777777" w:rsidR="00A03E32" w:rsidRPr="0005709E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8" w:type="dxa"/>
            <w:hideMark/>
          </w:tcPr>
          <w:p w14:paraId="27DEB4A5" w14:textId="77777777" w:rsidR="00A03E32" w:rsidRPr="0005709E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2353" w:type="dxa"/>
          </w:tcPr>
          <w:p w14:paraId="25C4F2FD" w14:textId="77777777" w:rsidR="00A03E32" w:rsidRPr="0005709E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05" w:type="dxa"/>
          </w:tcPr>
          <w:p w14:paraId="0FAA8D9C" w14:textId="77777777" w:rsidR="00A03E32" w:rsidRPr="0005709E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Name</w:t>
            </w:r>
          </w:p>
        </w:tc>
      </w:tr>
      <w:tr w:rsidR="00A03E32" w:rsidRPr="0005709E" w14:paraId="63A3FDBB" w14:textId="77777777" w:rsidTr="00831D8E">
        <w:tc>
          <w:tcPr>
            <w:tcW w:w="2225" w:type="dxa"/>
            <w:hideMark/>
          </w:tcPr>
          <w:p w14:paraId="3B5E4588" w14:textId="0083314B" w:rsidR="00A03E32" w:rsidRPr="00A03E32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  <w:r w:rsidRPr="00A03E32">
              <w:rPr>
                <w:rFonts w:ascii="Verdana" w:hAnsi="Verdana"/>
                <w:sz w:val="18"/>
                <w:szCs w:val="18"/>
              </w:rPr>
              <w:t>UREC/PANEL CHAIR</w:t>
            </w:r>
          </w:p>
        </w:tc>
        <w:tc>
          <w:tcPr>
            <w:tcW w:w="236" w:type="dxa"/>
          </w:tcPr>
          <w:p w14:paraId="2A9E395D" w14:textId="77777777" w:rsidR="00A03E32" w:rsidRPr="0005709E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8" w:type="dxa"/>
            <w:hideMark/>
          </w:tcPr>
          <w:p w14:paraId="130B7F27" w14:textId="77777777" w:rsidR="00A03E32" w:rsidRPr="0005709E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Signature:</w:t>
            </w:r>
          </w:p>
        </w:tc>
        <w:tc>
          <w:tcPr>
            <w:tcW w:w="5458" w:type="dxa"/>
            <w:gridSpan w:val="2"/>
          </w:tcPr>
          <w:p w14:paraId="3B19B0E4" w14:textId="77777777" w:rsidR="00A03E32" w:rsidRPr="0005709E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A03E32" w:rsidRPr="0005709E" w14:paraId="7362AAFD" w14:textId="77777777" w:rsidTr="00831D8E">
        <w:tc>
          <w:tcPr>
            <w:tcW w:w="2225" w:type="dxa"/>
            <w:hideMark/>
          </w:tcPr>
          <w:p w14:paraId="2549E625" w14:textId="77777777" w:rsidR="00A03E32" w:rsidRPr="0005709E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 xml:space="preserve">Date: </w:t>
            </w:r>
          </w:p>
        </w:tc>
        <w:tc>
          <w:tcPr>
            <w:tcW w:w="236" w:type="dxa"/>
          </w:tcPr>
          <w:p w14:paraId="1F0EF2E8" w14:textId="77777777" w:rsidR="00A03E32" w:rsidRPr="0005709E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8" w:type="dxa"/>
            <w:hideMark/>
          </w:tcPr>
          <w:p w14:paraId="1B89837A" w14:textId="77777777" w:rsidR="00A03E32" w:rsidRPr="0005709E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5458" w:type="dxa"/>
            <w:gridSpan w:val="2"/>
          </w:tcPr>
          <w:p w14:paraId="0585A6F5" w14:textId="77777777" w:rsidR="00A03E32" w:rsidRPr="0005709E" w:rsidRDefault="00A03E32" w:rsidP="00C916E8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2B46AFA3" w14:textId="77777777" w:rsidR="00A03E32" w:rsidRPr="00051279" w:rsidRDefault="00A03E32" w:rsidP="00A03E32">
      <w:pPr>
        <w:rPr>
          <w:rFonts w:ascii="Palatino Linotype" w:hAnsi="Palatino Linotype" w:cs="Calibri"/>
          <w:sz w:val="20"/>
          <w:szCs w:val="20"/>
        </w:rPr>
      </w:pPr>
    </w:p>
    <w:p w14:paraId="2A98DB3B" w14:textId="77777777" w:rsidR="0057522B" w:rsidRPr="00A521E1" w:rsidRDefault="0057522B" w:rsidP="00A03E32">
      <w:pPr>
        <w:keepNext/>
        <w:spacing w:after="240"/>
        <w:jc w:val="center"/>
        <w:outlineLvl w:val="0"/>
        <w:rPr>
          <w:sz w:val="22"/>
          <w:szCs w:val="22"/>
        </w:rPr>
      </w:pPr>
    </w:p>
    <w:sectPr w:rsidR="0057522B" w:rsidRPr="00A521E1" w:rsidSect="00854BC0">
      <w:footerReference w:type="even" r:id="rId8"/>
      <w:footerReference w:type="default" r:id="rId9"/>
      <w:headerReference w:type="first" r:id="rId10"/>
      <w:footerReference w:type="first" r:id="rId11"/>
      <w:pgSz w:w="11900" w:h="16820"/>
      <w:pgMar w:top="1440" w:right="1152" w:bottom="1152" w:left="1152" w:header="0" w:footer="8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F58A8" w14:textId="77777777" w:rsidR="00932DBA" w:rsidRDefault="00932DBA" w:rsidP="00FB29AB">
      <w:r>
        <w:separator/>
      </w:r>
    </w:p>
  </w:endnote>
  <w:endnote w:type="continuationSeparator" w:id="0">
    <w:p w14:paraId="4C5C9F98" w14:textId="77777777" w:rsidR="00932DBA" w:rsidRDefault="00932DBA" w:rsidP="00FB2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74A16" w14:textId="77777777" w:rsidR="002A1917" w:rsidRDefault="002A1917" w:rsidP="001D2F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3A2C6D" w14:textId="77777777" w:rsidR="002A1917" w:rsidRDefault="002A1917" w:rsidP="001D2F9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CB7B8" w14:textId="77777777" w:rsidR="002A1917" w:rsidRPr="00C0004F" w:rsidRDefault="002A1917" w:rsidP="001D2F9C">
    <w:pPr>
      <w:pStyle w:val="Footer"/>
      <w:framePr w:wrap="around" w:vAnchor="text" w:hAnchor="margin" w:xAlign="right" w:y="1"/>
      <w:rPr>
        <w:rStyle w:val="PageNumber"/>
        <w:rFonts w:ascii="Verdana" w:hAnsi="Verdana"/>
        <w:sz w:val="18"/>
        <w:szCs w:val="18"/>
      </w:rPr>
    </w:pPr>
    <w:r w:rsidRPr="00C0004F">
      <w:rPr>
        <w:rStyle w:val="PageNumber"/>
        <w:rFonts w:ascii="Verdana" w:hAnsi="Verdana"/>
        <w:sz w:val="18"/>
        <w:szCs w:val="18"/>
      </w:rPr>
      <w:fldChar w:fldCharType="begin"/>
    </w:r>
    <w:r w:rsidRPr="00C0004F">
      <w:rPr>
        <w:rStyle w:val="PageNumber"/>
        <w:rFonts w:ascii="Verdana" w:hAnsi="Verdana"/>
        <w:sz w:val="18"/>
        <w:szCs w:val="18"/>
      </w:rPr>
      <w:instrText xml:space="preserve">PAGE  </w:instrText>
    </w:r>
    <w:r w:rsidRPr="00C0004F">
      <w:rPr>
        <w:rStyle w:val="PageNumber"/>
        <w:rFonts w:ascii="Verdana" w:hAnsi="Verdana"/>
        <w:sz w:val="18"/>
        <w:szCs w:val="18"/>
      </w:rPr>
      <w:fldChar w:fldCharType="separate"/>
    </w:r>
    <w:r w:rsidR="008E1401">
      <w:rPr>
        <w:rStyle w:val="PageNumber"/>
        <w:rFonts w:ascii="Verdana" w:hAnsi="Verdana"/>
        <w:noProof/>
        <w:sz w:val="18"/>
        <w:szCs w:val="18"/>
      </w:rPr>
      <w:t>2</w:t>
    </w:r>
    <w:r w:rsidRPr="00C0004F">
      <w:rPr>
        <w:rStyle w:val="PageNumber"/>
        <w:rFonts w:ascii="Verdana" w:hAnsi="Verdana"/>
        <w:sz w:val="18"/>
        <w:szCs w:val="18"/>
      </w:rPr>
      <w:fldChar w:fldCharType="end"/>
    </w:r>
  </w:p>
  <w:p w14:paraId="4B0539ED" w14:textId="7F71E392" w:rsidR="002A1917" w:rsidRPr="002A49A3" w:rsidRDefault="002A1917" w:rsidP="00C0004F">
    <w:pPr>
      <w:widowControl w:val="0"/>
      <w:autoSpaceDE w:val="0"/>
      <w:autoSpaceDN w:val="0"/>
      <w:adjustRightInd w:val="0"/>
      <w:spacing w:line="288" w:lineRule="auto"/>
      <w:jc w:val="center"/>
      <w:textAlignment w:val="center"/>
      <w:rPr>
        <w:color w:val="000000" w:themeColor="text1"/>
      </w:rPr>
    </w:pPr>
    <w:r>
      <w:rPr>
        <w:rFonts w:ascii="Verdana" w:hAnsi="Verdana" w:cs="Arial"/>
        <w:sz w:val="16"/>
        <w:szCs w:val="16"/>
      </w:rPr>
      <w:t>AdMUREC – v.Feb 2017 – Research Protocol Amendment Form</w:t>
    </w:r>
  </w:p>
  <w:p w14:paraId="65568517" w14:textId="77777777" w:rsidR="002A1917" w:rsidRDefault="002A1917" w:rsidP="001D2F9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5D39E" w14:textId="4F4033BD" w:rsidR="002A1917" w:rsidRPr="002A49A3" w:rsidRDefault="002A1917" w:rsidP="00854BC0">
    <w:pPr>
      <w:widowControl w:val="0"/>
      <w:autoSpaceDE w:val="0"/>
      <w:autoSpaceDN w:val="0"/>
      <w:adjustRightInd w:val="0"/>
      <w:spacing w:line="288" w:lineRule="auto"/>
      <w:jc w:val="right"/>
      <w:textAlignment w:val="center"/>
      <w:rPr>
        <w:color w:val="000000" w:themeColor="text1"/>
      </w:rPr>
    </w:pPr>
    <w:r>
      <w:rPr>
        <w:rFonts w:ascii="Verdana" w:hAnsi="Verdana" w:cs="Arial"/>
        <w:sz w:val="16"/>
        <w:szCs w:val="16"/>
      </w:rPr>
      <w:t>AdMUREC – v.Feb 2017– Research Protocol Amendment Form                                   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1928B" w14:textId="77777777" w:rsidR="00932DBA" w:rsidRDefault="00932DBA" w:rsidP="00FB29AB">
      <w:r>
        <w:separator/>
      </w:r>
    </w:p>
  </w:footnote>
  <w:footnote w:type="continuationSeparator" w:id="0">
    <w:p w14:paraId="09D41396" w14:textId="77777777" w:rsidR="00932DBA" w:rsidRDefault="00932DBA" w:rsidP="00FB29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01001" w14:textId="0D7EB40D" w:rsidR="002A1917" w:rsidRPr="009B6B21" w:rsidRDefault="008E1401" w:rsidP="00D2179B">
    <w:pPr>
      <w:pStyle w:val="Header"/>
      <w:ind w:left="-1260" w:hanging="9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CE0960" wp14:editId="73CED3A3">
          <wp:simplePos x="0" y="0"/>
          <wp:positionH relativeFrom="column">
            <wp:posOffset>-676910</wp:posOffset>
          </wp:positionH>
          <wp:positionV relativeFrom="paragraph">
            <wp:posOffset>2540</wp:posOffset>
          </wp:positionV>
          <wp:extent cx="7468235" cy="1635760"/>
          <wp:effectExtent l="0" t="0" r="0" b="0"/>
          <wp:wrapThrough wrapText="bothSides">
            <wp:wrapPolygon edited="0">
              <wp:start x="0" y="0"/>
              <wp:lineTo x="0" y="21130"/>
              <wp:lineTo x="21525" y="21130"/>
              <wp:lineTo x="2152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8235" cy="163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7F48"/>
    <w:multiLevelType w:val="hybridMultilevel"/>
    <w:tmpl w:val="C4AEF344"/>
    <w:lvl w:ilvl="0" w:tplc="59CAF544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4420D53"/>
    <w:multiLevelType w:val="hybridMultilevel"/>
    <w:tmpl w:val="D152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06423"/>
    <w:multiLevelType w:val="hybridMultilevel"/>
    <w:tmpl w:val="4F9EB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503AE"/>
    <w:multiLevelType w:val="multilevel"/>
    <w:tmpl w:val="A88449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4">
    <w:nsid w:val="0C2A63B7"/>
    <w:multiLevelType w:val="hybridMultilevel"/>
    <w:tmpl w:val="63C4B00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>
    <w:nsid w:val="11AD483C"/>
    <w:multiLevelType w:val="hybridMultilevel"/>
    <w:tmpl w:val="B1E66258"/>
    <w:lvl w:ilvl="0" w:tplc="7A36E57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4595D"/>
    <w:multiLevelType w:val="hybridMultilevel"/>
    <w:tmpl w:val="04964F16"/>
    <w:lvl w:ilvl="0" w:tplc="991A0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803425"/>
    <w:multiLevelType w:val="multilevel"/>
    <w:tmpl w:val="77A21C72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>
      <w:start w:val="8"/>
      <w:numFmt w:val="bullet"/>
      <w:lvlText w:val=""/>
      <w:lvlJc w:val="left"/>
      <w:pPr>
        <w:tabs>
          <w:tab w:val="num" w:pos="2175"/>
        </w:tabs>
        <w:ind w:left="2175" w:hanging="375"/>
      </w:pPr>
      <w:rPr>
        <w:rFonts w:ascii="Webdings" w:eastAsia="Times New Roman" w:hAnsi="Web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8">
    <w:nsid w:val="17206499"/>
    <w:multiLevelType w:val="hybridMultilevel"/>
    <w:tmpl w:val="E494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51C9F"/>
    <w:multiLevelType w:val="hybridMultilevel"/>
    <w:tmpl w:val="C85063E2"/>
    <w:lvl w:ilvl="0" w:tplc="D0EA4D5A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0">
    <w:nsid w:val="1A1E33FE"/>
    <w:multiLevelType w:val="hybridMultilevel"/>
    <w:tmpl w:val="BB8EF162"/>
    <w:lvl w:ilvl="0" w:tplc="7A36E572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DDF21E6"/>
    <w:multiLevelType w:val="hybridMultilevel"/>
    <w:tmpl w:val="0136E6D0"/>
    <w:lvl w:ilvl="0" w:tplc="99E099F6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2">
    <w:nsid w:val="218104FC"/>
    <w:multiLevelType w:val="multilevel"/>
    <w:tmpl w:val="D36EC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23EF3AC4"/>
    <w:multiLevelType w:val="hybridMultilevel"/>
    <w:tmpl w:val="8B164390"/>
    <w:lvl w:ilvl="0" w:tplc="9772623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165810"/>
    <w:multiLevelType w:val="multilevel"/>
    <w:tmpl w:val="CF44EED8"/>
    <w:lvl w:ilvl="0">
      <w:start w:val="11"/>
      <w:numFmt w:val="decimal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ＭＳ ゴシック" w:hAnsi="Verdan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ＭＳ ゴシック" w:eastAsia="ＭＳ ゴシック" w:hAnsi="ＭＳ ゴシック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ＭＳ ゴシック" w:eastAsia="ＭＳ ゴシック" w:hAnsi="ＭＳ ゴシック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ＭＳ ゴシック" w:eastAsia="ＭＳ ゴシック" w:hAnsi="ＭＳ ゴシック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ＭＳ ゴシック" w:eastAsia="ＭＳ ゴシック" w:hAnsi="ＭＳ ゴシック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ＭＳ ゴシック" w:eastAsia="ＭＳ ゴシック" w:hAnsi="ＭＳ ゴシック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ＭＳ ゴシック" w:eastAsia="ＭＳ ゴシック" w:hAnsi="ＭＳ ゴシック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ＭＳ ゴシック" w:eastAsia="ＭＳ ゴシック" w:hAnsi="ＭＳ ゴシック" w:hint="default"/>
      </w:rPr>
    </w:lvl>
  </w:abstractNum>
  <w:abstractNum w:abstractNumId="15">
    <w:nsid w:val="2B620F03"/>
    <w:multiLevelType w:val="multilevel"/>
    <w:tmpl w:val="357AF5E0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1800"/>
      </w:pPr>
      <w:rPr>
        <w:rFonts w:hint="default"/>
      </w:rPr>
    </w:lvl>
  </w:abstractNum>
  <w:abstractNum w:abstractNumId="16">
    <w:nsid w:val="31461100"/>
    <w:multiLevelType w:val="hybridMultilevel"/>
    <w:tmpl w:val="737A7F14"/>
    <w:lvl w:ilvl="0" w:tplc="4AF611F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5117DD5"/>
    <w:multiLevelType w:val="hybridMultilevel"/>
    <w:tmpl w:val="B1EAE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F101F4"/>
    <w:multiLevelType w:val="hybridMultilevel"/>
    <w:tmpl w:val="2240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4E08BC"/>
    <w:multiLevelType w:val="hybridMultilevel"/>
    <w:tmpl w:val="8DE4F342"/>
    <w:lvl w:ilvl="0" w:tplc="D23A7C1A">
      <w:start w:val="2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77172CF"/>
    <w:multiLevelType w:val="multilevel"/>
    <w:tmpl w:val="B11CF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96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20" w:hanging="1800"/>
      </w:pPr>
      <w:rPr>
        <w:rFonts w:hint="default"/>
      </w:rPr>
    </w:lvl>
  </w:abstractNum>
  <w:abstractNum w:abstractNumId="21">
    <w:nsid w:val="4BF66DE9"/>
    <w:multiLevelType w:val="hybridMultilevel"/>
    <w:tmpl w:val="5F72117A"/>
    <w:lvl w:ilvl="0" w:tplc="ED707A7C">
      <w:start w:val="1"/>
      <w:numFmt w:val="lowerLetter"/>
      <w:lvlText w:val="%1."/>
      <w:lvlJc w:val="left"/>
      <w:pPr>
        <w:ind w:left="1440" w:hanging="360"/>
      </w:pPr>
      <w:rPr>
        <w:rFonts w:ascii="Calibri" w:hAnsi="Calibri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BE3A4A"/>
    <w:multiLevelType w:val="hybridMultilevel"/>
    <w:tmpl w:val="3F481452"/>
    <w:lvl w:ilvl="0" w:tplc="B83A1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CC16BE"/>
    <w:multiLevelType w:val="hybridMultilevel"/>
    <w:tmpl w:val="43C2E122"/>
    <w:lvl w:ilvl="0" w:tplc="66D8ECA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493D81"/>
    <w:multiLevelType w:val="hybridMultilevel"/>
    <w:tmpl w:val="FF62159C"/>
    <w:lvl w:ilvl="0" w:tplc="E0A47774">
      <w:start w:val="1"/>
      <w:numFmt w:val="lowerLetter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5">
    <w:nsid w:val="55F614DB"/>
    <w:multiLevelType w:val="hybridMultilevel"/>
    <w:tmpl w:val="373081E8"/>
    <w:lvl w:ilvl="0" w:tplc="1CDED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F432E0"/>
    <w:multiLevelType w:val="hybridMultilevel"/>
    <w:tmpl w:val="E018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F85ADA"/>
    <w:multiLevelType w:val="multilevel"/>
    <w:tmpl w:val="6302B3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60E7481"/>
    <w:multiLevelType w:val="hybridMultilevel"/>
    <w:tmpl w:val="2D6E5306"/>
    <w:lvl w:ilvl="0" w:tplc="5FBE5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5633F8"/>
    <w:multiLevelType w:val="hybridMultilevel"/>
    <w:tmpl w:val="6CAA209C"/>
    <w:lvl w:ilvl="0" w:tplc="F45AE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6A2E1A"/>
    <w:multiLevelType w:val="hybridMultilevel"/>
    <w:tmpl w:val="66C86564"/>
    <w:lvl w:ilvl="0" w:tplc="D8D88F3C">
      <w:start w:val="1"/>
      <w:numFmt w:val="lowerLetter"/>
      <w:lvlText w:val="%1."/>
      <w:lvlJc w:val="left"/>
      <w:pPr>
        <w:ind w:left="1350" w:hanging="360"/>
      </w:pPr>
      <w:rPr>
        <w:rFonts w:ascii="Calibri" w:hAnsi="Calibri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8E73CCF"/>
    <w:multiLevelType w:val="multilevel"/>
    <w:tmpl w:val="7122A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D465644"/>
    <w:multiLevelType w:val="hybridMultilevel"/>
    <w:tmpl w:val="DD78D392"/>
    <w:lvl w:ilvl="0" w:tplc="93BC113E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3">
    <w:nsid w:val="6DA65308"/>
    <w:multiLevelType w:val="hybridMultilevel"/>
    <w:tmpl w:val="C1685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851EE1"/>
    <w:multiLevelType w:val="multilevel"/>
    <w:tmpl w:val="C04A6B64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6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1800"/>
      </w:pPr>
      <w:rPr>
        <w:rFonts w:hint="default"/>
      </w:rPr>
    </w:lvl>
  </w:abstractNum>
  <w:abstractNum w:abstractNumId="35">
    <w:nsid w:val="752B34CA"/>
    <w:multiLevelType w:val="hybridMultilevel"/>
    <w:tmpl w:val="259C45E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5A87829"/>
    <w:multiLevelType w:val="hybridMultilevel"/>
    <w:tmpl w:val="72968020"/>
    <w:lvl w:ilvl="0" w:tplc="21F05954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7">
    <w:nsid w:val="75DD0058"/>
    <w:multiLevelType w:val="hybridMultilevel"/>
    <w:tmpl w:val="F83CDE3A"/>
    <w:lvl w:ilvl="0" w:tplc="EA08BB5A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8">
    <w:nsid w:val="7872006C"/>
    <w:multiLevelType w:val="hybridMultilevel"/>
    <w:tmpl w:val="F8EC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095B50"/>
    <w:multiLevelType w:val="multilevel"/>
    <w:tmpl w:val="B6C2A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20" w:hanging="1800"/>
      </w:pPr>
      <w:rPr>
        <w:rFonts w:hint="default"/>
      </w:rPr>
    </w:lvl>
  </w:abstractNum>
  <w:num w:numId="1">
    <w:abstractNumId w:val="18"/>
  </w:num>
  <w:num w:numId="2">
    <w:abstractNumId w:val="26"/>
  </w:num>
  <w:num w:numId="3">
    <w:abstractNumId w:val="33"/>
  </w:num>
  <w:num w:numId="4">
    <w:abstractNumId w:val="13"/>
  </w:num>
  <w:num w:numId="5">
    <w:abstractNumId w:val="20"/>
  </w:num>
  <w:num w:numId="6">
    <w:abstractNumId w:val="15"/>
  </w:num>
  <w:num w:numId="7">
    <w:abstractNumId w:val="39"/>
  </w:num>
  <w:num w:numId="8">
    <w:abstractNumId w:val="12"/>
  </w:num>
  <w:num w:numId="9">
    <w:abstractNumId w:val="3"/>
  </w:num>
  <w:num w:numId="10">
    <w:abstractNumId w:val="34"/>
  </w:num>
  <w:num w:numId="11">
    <w:abstractNumId w:val="35"/>
  </w:num>
  <w:num w:numId="12">
    <w:abstractNumId w:val="1"/>
  </w:num>
  <w:num w:numId="13">
    <w:abstractNumId w:val="16"/>
  </w:num>
  <w:num w:numId="14">
    <w:abstractNumId w:val="19"/>
  </w:num>
  <w:num w:numId="15">
    <w:abstractNumId w:val="38"/>
  </w:num>
  <w:num w:numId="16">
    <w:abstractNumId w:val="8"/>
  </w:num>
  <w:num w:numId="17">
    <w:abstractNumId w:val="29"/>
  </w:num>
  <w:num w:numId="18">
    <w:abstractNumId w:val="28"/>
  </w:num>
  <w:num w:numId="19">
    <w:abstractNumId w:val="30"/>
  </w:num>
  <w:num w:numId="20">
    <w:abstractNumId w:val="36"/>
  </w:num>
  <w:num w:numId="21">
    <w:abstractNumId w:val="32"/>
  </w:num>
  <w:num w:numId="22">
    <w:abstractNumId w:val="9"/>
  </w:num>
  <w:num w:numId="23">
    <w:abstractNumId w:val="17"/>
  </w:num>
  <w:num w:numId="24">
    <w:abstractNumId w:val="25"/>
  </w:num>
  <w:num w:numId="25">
    <w:abstractNumId w:val="37"/>
  </w:num>
  <w:num w:numId="26">
    <w:abstractNumId w:val="11"/>
  </w:num>
  <w:num w:numId="27">
    <w:abstractNumId w:val="2"/>
  </w:num>
  <w:num w:numId="28">
    <w:abstractNumId w:val="22"/>
  </w:num>
  <w:num w:numId="29">
    <w:abstractNumId w:val="0"/>
  </w:num>
  <w:num w:numId="30">
    <w:abstractNumId w:val="24"/>
  </w:num>
  <w:num w:numId="31">
    <w:abstractNumId w:val="6"/>
  </w:num>
  <w:num w:numId="32">
    <w:abstractNumId w:val="21"/>
  </w:num>
  <w:num w:numId="33">
    <w:abstractNumId w:val="31"/>
  </w:num>
  <w:num w:numId="34">
    <w:abstractNumId w:val="5"/>
  </w:num>
  <w:num w:numId="35">
    <w:abstractNumId w:val="23"/>
  </w:num>
  <w:num w:numId="36">
    <w:abstractNumId w:val="14"/>
  </w:num>
  <w:num w:numId="37">
    <w:abstractNumId w:val="7"/>
  </w:num>
  <w:num w:numId="38">
    <w:abstractNumId w:val="10"/>
  </w:num>
  <w:num w:numId="39">
    <w:abstractNumId w:val="2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A3"/>
    <w:rsid w:val="00004AE5"/>
    <w:rsid w:val="0000515A"/>
    <w:rsid w:val="00007E1E"/>
    <w:rsid w:val="00012174"/>
    <w:rsid w:val="0001523B"/>
    <w:rsid w:val="0001681F"/>
    <w:rsid w:val="00022A3D"/>
    <w:rsid w:val="00024526"/>
    <w:rsid w:val="00041AEE"/>
    <w:rsid w:val="00041CB9"/>
    <w:rsid w:val="00047399"/>
    <w:rsid w:val="00076695"/>
    <w:rsid w:val="00082474"/>
    <w:rsid w:val="000A421F"/>
    <w:rsid w:val="000A771B"/>
    <w:rsid w:val="000A7A2D"/>
    <w:rsid w:val="000B4271"/>
    <w:rsid w:val="000B6452"/>
    <w:rsid w:val="000B6765"/>
    <w:rsid w:val="000C36BD"/>
    <w:rsid w:val="000C7F85"/>
    <w:rsid w:val="000E25CB"/>
    <w:rsid w:val="000E66BE"/>
    <w:rsid w:val="000F0174"/>
    <w:rsid w:val="000F30ED"/>
    <w:rsid w:val="00100CBF"/>
    <w:rsid w:val="00104D9C"/>
    <w:rsid w:val="00110B51"/>
    <w:rsid w:val="00113E1A"/>
    <w:rsid w:val="00116F8E"/>
    <w:rsid w:val="00125E16"/>
    <w:rsid w:val="00145FCF"/>
    <w:rsid w:val="00152B1F"/>
    <w:rsid w:val="00154B88"/>
    <w:rsid w:val="001560F0"/>
    <w:rsid w:val="0017265B"/>
    <w:rsid w:val="001838F8"/>
    <w:rsid w:val="001901A0"/>
    <w:rsid w:val="001915A6"/>
    <w:rsid w:val="00195F47"/>
    <w:rsid w:val="00195FE4"/>
    <w:rsid w:val="001A17B1"/>
    <w:rsid w:val="001A7F56"/>
    <w:rsid w:val="001B0DAC"/>
    <w:rsid w:val="001C2D67"/>
    <w:rsid w:val="001C5932"/>
    <w:rsid w:val="001C6057"/>
    <w:rsid w:val="001D05CB"/>
    <w:rsid w:val="001D2F9C"/>
    <w:rsid w:val="001D39A2"/>
    <w:rsid w:val="001E0B4C"/>
    <w:rsid w:val="001F0189"/>
    <w:rsid w:val="001F23B4"/>
    <w:rsid w:val="001F732A"/>
    <w:rsid w:val="002004F6"/>
    <w:rsid w:val="00204360"/>
    <w:rsid w:val="00211F1A"/>
    <w:rsid w:val="002122C4"/>
    <w:rsid w:val="002273AB"/>
    <w:rsid w:val="00227EEA"/>
    <w:rsid w:val="0023072C"/>
    <w:rsid w:val="00231B81"/>
    <w:rsid w:val="002433E5"/>
    <w:rsid w:val="00250A23"/>
    <w:rsid w:val="00250F1B"/>
    <w:rsid w:val="00260866"/>
    <w:rsid w:val="00273F60"/>
    <w:rsid w:val="00277AA2"/>
    <w:rsid w:val="00280BC3"/>
    <w:rsid w:val="002829F6"/>
    <w:rsid w:val="00284268"/>
    <w:rsid w:val="002A1917"/>
    <w:rsid w:val="002A49A3"/>
    <w:rsid w:val="002B2423"/>
    <w:rsid w:val="002B44B7"/>
    <w:rsid w:val="002B657C"/>
    <w:rsid w:val="002B6A8D"/>
    <w:rsid w:val="002B75BC"/>
    <w:rsid w:val="002B75CA"/>
    <w:rsid w:val="002B7E82"/>
    <w:rsid w:val="002C06F2"/>
    <w:rsid w:val="002C0F45"/>
    <w:rsid w:val="002C6780"/>
    <w:rsid w:val="002C7A38"/>
    <w:rsid w:val="002D584C"/>
    <w:rsid w:val="002E09E6"/>
    <w:rsid w:val="002F161C"/>
    <w:rsid w:val="00316537"/>
    <w:rsid w:val="00321254"/>
    <w:rsid w:val="00321C7D"/>
    <w:rsid w:val="00324F68"/>
    <w:rsid w:val="0033047C"/>
    <w:rsid w:val="003308B0"/>
    <w:rsid w:val="003311CA"/>
    <w:rsid w:val="00340B50"/>
    <w:rsid w:val="00344CF6"/>
    <w:rsid w:val="0034649F"/>
    <w:rsid w:val="00351E66"/>
    <w:rsid w:val="0035364E"/>
    <w:rsid w:val="00354569"/>
    <w:rsid w:val="00361391"/>
    <w:rsid w:val="00361874"/>
    <w:rsid w:val="00365D28"/>
    <w:rsid w:val="003672AF"/>
    <w:rsid w:val="0037324A"/>
    <w:rsid w:val="00377A56"/>
    <w:rsid w:val="00381664"/>
    <w:rsid w:val="003A1A0D"/>
    <w:rsid w:val="003B53E7"/>
    <w:rsid w:val="003B5E7C"/>
    <w:rsid w:val="003B747B"/>
    <w:rsid w:val="003C04F7"/>
    <w:rsid w:val="003C7E2A"/>
    <w:rsid w:val="003D7120"/>
    <w:rsid w:val="003E7CCF"/>
    <w:rsid w:val="003F1D39"/>
    <w:rsid w:val="0040663F"/>
    <w:rsid w:val="00411600"/>
    <w:rsid w:val="004171F0"/>
    <w:rsid w:val="00423651"/>
    <w:rsid w:val="00425BDD"/>
    <w:rsid w:val="00432FED"/>
    <w:rsid w:val="00434CED"/>
    <w:rsid w:val="00435728"/>
    <w:rsid w:val="004501D1"/>
    <w:rsid w:val="004507FE"/>
    <w:rsid w:val="004542CE"/>
    <w:rsid w:val="00454D31"/>
    <w:rsid w:val="00464DA6"/>
    <w:rsid w:val="00467555"/>
    <w:rsid w:val="00471BBD"/>
    <w:rsid w:val="00477B03"/>
    <w:rsid w:val="0048606D"/>
    <w:rsid w:val="0049152A"/>
    <w:rsid w:val="004936B8"/>
    <w:rsid w:val="00496B8E"/>
    <w:rsid w:val="004A516E"/>
    <w:rsid w:val="004B03C5"/>
    <w:rsid w:val="004B3C9A"/>
    <w:rsid w:val="004B5E48"/>
    <w:rsid w:val="004D6D3D"/>
    <w:rsid w:val="004E033A"/>
    <w:rsid w:val="004E198E"/>
    <w:rsid w:val="004F00E6"/>
    <w:rsid w:val="004F2525"/>
    <w:rsid w:val="00500E13"/>
    <w:rsid w:val="0050145A"/>
    <w:rsid w:val="00503D79"/>
    <w:rsid w:val="00511885"/>
    <w:rsid w:val="00515AB3"/>
    <w:rsid w:val="005236A7"/>
    <w:rsid w:val="00526B22"/>
    <w:rsid w:val="00531517"/>
    <w:rsid w:val="00531DF4"/>
    <w:rsid w:val="005333E0"/>
    <w:rsid w:val="0053427E"/>
    <w:rsid w:val="00540E71"/>
    <w:rsid w:val="005426DC"/>
    <w:rsid w:val="00544373"/>
    <w:rsid w:val="005533F4"/>
    <w:rsid w:val="00563574"/>
    <w:rsid w:val="0057522B"/>
    <w:rsid w:val="0058645F"/>
    <w:rsid w:val="00586E60"/>
    <w:rsid w:val="00587CDA"/>
    <w:rsid w:val="00592A66"/>
    <w:rsid w:val="0059431F"/>
    <w:rsid w:val="0059736B"/>
    <w:rsid w:val="00597C0E"/>
    <w:rsid w:val="005A3A0A"/>
    <w:rsid w:val="005B2A1B"/>
    <w:rsid w:val="005B2AF6"/>
    <w:rsid w:val="005B4947"/>
    <w:rsid w:val="005D35F5"/>
    <w:rsid w:val="005F2A70"/>
    <w:rsid w:val="005F6940"/>
    <w:rsid w:val="005F7A1A"/>
    <w:rsid w:val="00602184"/>
    <w:rsid w:val="0060226B"/>
    <w:rsid w:val="00607743"/>
    <w:rsid w:val="0061167D"/>
    <w:rsid w:val="00612F0C"/>
    <w:rsid w:val="00631DE7"/>
    <w:rsid w:val="00634B61"/>
    <w:rsid w:val="006366E9"/>
    <w:rsid w:val="0064546A"/>
    <w:rsid w:val="00653269"/>
    <w:rsid w:val="00653D8B"/>
    <w:rsid w:val="00660F8F"/>
    <w:rsid w:val="0066514F"/>
    <w:rsid w:val="00673FF7"/>
    <w:rsid w:val="00682D49"/>
    <w:rsid w:val="00684613"/>
    <w:rsid w:val="00685459"/>
    <w:rsid w:val="00687248"/>
    <w:rsid w:val="006875DF"/>
    <w:rsid w:val="00692ED5"/>
    <w:rsid w:val="0069465F"/>
    <w:rsid w:val="00697D1A"/>
    <w:rsid w:val="006A62CD"/>
    <w:rsid w:val="006B65FB"/>
    <w:rsid w:val="006B6774"/>
    <w:rsid w:val="006B6CA3"/>
    <w:rsid w:val="006B6EC4"/>
    <w:rsid w:val="006C09E7"/>
    <w:rsid w:val="006D475D"/>
    <w:rsid w:val="006D4A5A"/>
    <w:rsid w:val="006E0966"/>
    <w:rsid w:val="006E29E5"/>
    <w:rsid w:val="006E2F2B"/>
    <w:rsid w:val="006F0113"/>
    <w:rsid w:val="006F2D7F"/>
    <w:rsid w:val="006F3EB9"/>
    <w:rsid w:val="006F59C3"/>
    <w:rsid w:val="006F5FB0"/>
    <w:rsid w:val="006F604B"/>
    <w:rsid w:val="006F67AD"/>
    <w:rsid w:val="00701DCC"/>
    <w:rsid w:val="007142F4"/>
    <w:rsid w:val="00725B9D"/>
    <w:rsid w:val="00742EB4"/>
    <w:rsid w:val="00760005"/>
    <w:rsid w:val="00774987"/>
    <w:rsid w:val="00776926"/>
    <w:rsid w:val="0078224F"/>
    <w:rsid w:val="00787460"/>
    <w:rsid w:val="00793DAB"/>
    <w:rsid w:val="00793EE5"/>
    <w:rsid w:val="007A3D27"/>
    <w:rsid w:val="007A419E"/>
    <w:rsid w:val="007B1C7E"/>
    <w:rsid w:val="007B5AF4"/>
    <w:rsid w:val="007C26B7"/>
    <w:rsid w:val="007E237F"/>
    <w:rsid w:val="007E533B"/>
    <w:rsid w:val="007F35E9"/>
    <w:rsid w:val="007F43DB"/>
    <w:rsid w:val="007F72C6"/>
    <w:rsid w:val="00811C44"/>
    <w:rsid w:val="0081354C"/>
    <w:rsid w:val="00823D97"/>
    <w:rsid w:val="00827FDF"/>
    <w:rsid w:val="00831D8E"/>
    <w:rsid w:val="00842F19"/>
    <w:rsid w:val="00854BC0"/>
    <w:rsid w:val="008554B4"/>
    <w:rsid w:val="00866CA7"/>
    <w:rsid w:val="0087099A"/>
    <w:rsid w:val="0088186E"/>
    <w:rsid w:val="008838C2"/>
    <w:rsid w:val="00887814"/>
    <w:rsid w:val="008906CE"/>
    <w:rsid w:val="0089327A"/>
    <w:rsid w:val="0089590D"/>
    <w:rsid w:val="008A1A0E"/>
    <w:rsid w:val="008A339A"/>
    <w:rsid w:val="008A6EAD"/>
    <w:rsid w:val="008B2020"/>
    <w:rsid w:val="008B372B"/>
    <w:rsid w:val="008B38F1"/>
    <w:rsid w:val="008C2271"/>
    <w:rsid w:val="008C426C"/>
    <w:rsid w:val="008C7424"/>
    <w:rsid w:val="008D6353"/>
    <w:rsid w:val="008E1401"/>
    <w:rsid w:val="008E7D7A"/>
    <w:rsid w:val="008F70A9"/>
    <w:rsid w:val="00900AD8"/>
    <w:rsid w:val="009102D8"/>
    <w:rsid w:val="00920946"/>
    <w:rsid w:val="00930EF2"/>
    <w:rsid w:val="00932DBA"/>
    <w:rsid w:val="009353A1"/>
    <w:rsid w:val="00940F43"/>
    <w:rsid w:val="00942EA5"/>
    <w:rsid w:val="00955C1B"/>
    <w:rsid w:val="00964055"/>
    <w:rsid w:val="00973F88"/>
    <w:rsid w:val="009762F4"/>
    <w:rsid w:val="00982245"/>
    <w:rsid w:val="009938C5"/>
    <w:rsid w:val="00996B69"/>
    <w:rsid w:val="009A46C3"/>
    <w:rsid w:val="009A77ED"/>
    <w:rsid w:val="009B34D5"/>
    <w:rsid w:val="009B42F5"/>
    <w:rsid w:val="009B6B21"/>
    <w:rsid w:val="009D5C55"/>
    <w:rsid w:val="009D5C70"/>
    <w:rsid w:val="009E32F1"/>
    <w:rsid w:val="009E3F99"/>
    <w:rsid w:val="009F2211"/>
    <w:rsid w:val="00A03E32"/>
    <w:rsid w:val="00A14C0D"/>
    <w:rsid w:val="00A20F15"/>
    <w:rsid w:val="00A233C2"/>
    <w:rsid w:val="00A26272"/>
    <w:rsid w:val="00A31522"/>
    <w:rsid w:val="00A32F64"/>
    <w:rsid w:val="00A43CC2"/>
    <w:rsid w:val="00A44E05"/>
    <w:rsid w:val="00A51287"/>
    <w:rsid w:val="00A521E1"/>
    <w:rsid w:val="00A539FA"/>
    <w:rsid w:val="00A54EFA"/>
    <w:rsid w:val="00A55CAC"/>
    <w:rsid w:val="00A6123C"/>
    <w:rsid w:val="00A61899"/>
    <w:rsid w:val="00A65752"/>
    <w:rsid w:val="00A66F26"/>
    <w:rsid w:val="00A75AD5"/>
    <w:rsid w:val="00A7654F"/>
    <w:rsid w:val="00A84140"/>
    <w:rsid w:val="00A84967"/>
    <w:rsid w:val="00A856A6"/>
    <w:rsid w:val="00A9018C"/>
    <w:rsid w:val="00A95C12"/>
    <w:rsid w:val="00AA1DBA"/>
    <w:rsid w:val="00AB01DA"/>
    <w:rsid w:val="00AB5371"/>
    <w:rsid w:val="00AB58AF"/>
    <w:rsid w:val="00AC39F2"/>
    <w:rsid w:val="00AC3A0F"/>
    <w:rsid w:val="00AE1693"/>
    <w:rsid w:val="00AE76C5"/>
    <w:rsid w:val="00AF78DD"/>
    <w:rsid w:val="00AF7E67"/>
    <w:rsid w:val="00B00436"/>
    <w:rsid w:val="00B132A6"/>
    <w:rsid w:val="00B15567"/>
    <w:rsid w:val="00B20B3C"/>
    <w:rsid w:val="00B20CED"/>
    <w:rsid w:val="00B239B7"/>
    <w:rsid w:val="00B23E6F"/>
    <w:rsid w:val="00B24C2B"/>
    <w:rsid w:val="00B25EBF"/>
    <w:rsid w:val="00B27414"/>
    <w:rsid w:val="00B3453B"/>
    <w:rsid w:val="00B3714F"/>
    <w:rsid w:val="00B40552"/>
    <w:rsid w:val="00B44D7E"/>
    <w:rsid w:val="00B47352"/>
    <w:rsid w:val="00B55B53"/>
    <w:rsid w:val="00B57F50"/>
    <w:rsid w:val="00B61BA6"/>
    <w:rsid w:val="00B61F5D"/>
    <w:rsid w:val="00B62BAF"/>
    <w:rsid w:val="00B6478E"/>
    <w:rsid w:val="00B75223"/>
    <w:rsid w:val="00B75DDD"/>
    <w:rsid w:val="00B849B4"/>
    <w:rsid w:val="00B91F25"/>
    <w:rsid w:val="00B9735F"/>
    <w:rsid w:val="00BA1D89"/>
    <w:rsid w:val="00BA1F02"/>
    <w:rsid w:val="00BA4307"/>
    <w:rsid w:val="00BA5BFC"/>
    <w:rsid w:val="00BB6B8F"/>
    <w:rsid w:val="00BC7BEA"/>
    <w:rsid w:val="00BD0171"/>
    <w:rsid w:val="00BD0456"/>
    <w:rsid w:val="00BD07FD"/>
    <w:rsid w:val="00BD0CD2"/>
    <w:rsid w:val="00BD1CC4"/>
    <w:rsid w:val="00BD3F0A"/>
    <w:rsid w:val="00BD5778"/>
    <w:rsid w:val="00BD5955"/>
    <w:rsid w:val="00BE04C6"/>
    <w:rsid w:val="00BE1B5B"/>
    <w:rsid w:val="00BE1E7C"/>
    <w:rsid w:val="00BE4F42"/>
    <w:rsid w:val="00BE6FC7"/>
    <w:rsid w:val="00BE718C"/>
    <w:rsid w:val="00BE7815"/>
    <w:rsid w:val="00BF56A9"/>
    <w:rsid w:val="00BF6402"/>
    <w:rsid w:val="00BF783D"/>
    <w:rsid w:val="00C0004F"/>
    <w:rsid w:val="00C01B30"/>
    <w:rsid w:val="00C01CF6"/>
    <w:rsid w:val="00C0254C"/>
    <w:rsid w:val="00C03EE0"/>
    <w:rsid w:val="00C0784B"/>
    <w:rsid w:val="00C10078"/>
    <w:rsid w:val="00C11CDE"/>
    <w:rsid w:val="00C11F7A"/>
    <w:rsid w:val="00C14D01"/>
    <w:rsid w:val="00C15602"/>
    <w:rsid w:val="00C203E9"/>
    <w:rsid w:val="00C268FE"/>
    <w:rsid w:val="00C32F5A"/>
    <w:rsid w:val="00C34C72"/>
    <w:rsid w:val="00C37DFC"/>
    <w:rsid w:val="00C37E77"/>
    <w:rsid w:val="00C40068"/>
    <w:rsid w:val="00C476F2"/>
    <w:rsid w:val="00C50022"/>
    <w:rsid w:val="00C531B2"/>
    <w:rsid w:val="00C551F5"/>
    <w:rsid w:val="00C573AF"/>
    <w:rsid w:val="00C57C2D"/>
    <w:rsid w:val="00C6208F"/>
    <w:rsid w:val="00C75520"/>
    <w:rsid w:val="00C76203"/>
    <w:rsid w:val="00C916E8"/>
    <w:rsid w:val="00C9177D"/>
    <w:rsid w:val="00C9616B"/>
    <w:rsid w:val="00CA6222"/>
    <w:rsid w:val="00CA706C"/>
    <w:rsid w:val="00CA7BC1"/>
    <w:rsid w:val="00CB28A4"/>
    <w:rsid w:val="00CC6B3A"/>
    <w:rsid w:val="00CD0C99"/>
    <w:rsid w:val="00CD2418"/>
    <w:rsid w:val="00CD28BD"/>
    <w:rsid w:val="00CD6784"/>
    <w:rsid w:val="00CE3D91"/>
    <w:rsid w:val="00CE7028"/>
    <w:rsid w:val="00CF24CD"/>
    <w:rsid w:val="00CF34CA"/>
    <w:rsid w:val="00CF5E3A"/>
    <w:rsid w:val="00CF6FF7"/>
    <w:rsid w:val="00D01C87"/>
    <w:rsid w:val="00D06CCF"/>
    <w:rsid w:val="00D1128C"/>
    <w:rsid w:val="00D167BB"/>
    <w:rsid w:val="00D2179B"/>
    <w:rsid w:val="00D26783"/>
    <w:rsid w:val="00D409D0"/>
    <w:rsid w:val="00D65C6E"/>
    <w:rsid w:val="00D65F7B"/>
    <w:rsid w:val="00D80195"/>
    <w:rsid w:val="00D81C88"/>
    <w:rsid w:val="00D83EE8"/>
    <w:rsid w:val="00D85EC7"/>
    <w:rsid w:val="00D860BC"/>
    <w:rsid w:val="00DA2712"/>
    <w:rsid w:val="00DB2BD1"/>
    <w:rsid w:val="00DB6C3F"/>
    <w:rsid w:val="00DC12C8"/>
    <w:rsid w:val="00DC7A0F"/>
    <w:rsid w:val="00DD36D3"/>
    <w:rsid w:val="00DD4E1E"/>
    <w:rsid w:val="00DD5EB3"/>
    <w:rsid w:val="00DE1660"/>
    <w:rsid w:val="00DE68E3"/>
    <w:rsid w:val="00DF6F0B"/>
    <w:rsid w:val="00E02E6C"/>
    <w:rsid w:val="00E032BC"/>
    <w:rsid w:val="00E03CF0"/>
    <w:rsid w:val="00E0669B"/>
    <w:rsid w:val="00E155D7"/>
    <w:rsid w:val="00E21881"/>
    <w:rsid w:val="00E23E23"/>
    <w:rsid w:val="00E246B5"/>
    <w:rsid w:val="00E33FFF"/>
    <w:rsid w:val="00E518C6"/>
    <w:rsid w:val="00E52A57"/>
    <w:rsid w:val="00E54B87"/>
    <w:rsid w:val="00E5551E"/>
    <w:rsid w:val="00E55908"/>
    <w:rsid w:val="00E80230"/>
    <w:rsid w:val="00E81DC3"/>
    <w:rsid w:val="00E91D5E"/>
    <w:rsid w:val="00E95A8D"/>
    <w:rsid w:val="00EA6030"/>
    <w:rsid w:val="00EA6462"/>
    <w:rsid w:val="00EA7769"/>
    <w:rsid w:val="00EB4062"/>
    <w:rsid w:val="00EB65D5"/>
    <w:rsid w:val="00EB6726"/>
    <w:rsid w:val="00EB74E4"/>
    <w:rsid w:val="00ED3D45"/>
    <w:rsid w:val="00ED79BB"/>
    <w:rsid w:val="00ED7B6C"/>
    <w:rsid w:val="00EE37D2"/>
    <w:rsid w:val="00EE3E38"/>
    <w:rsid w:val="00EE77F0"/>
    <w:rsid w:val="00F05CF9"/>
    <w:rsid w:val="00F122AC"/>
    <w:rsid w:val="00F34DD2"/>
    <w:rsid w:val="00F43483"/>
    <w:rsid w:val="00F45CA7"/>
    <w:rsid w:val="00F52BC4"/>
    <w:rsid w:val="00F561D8"/>
    <w:rsid w:val="00F614B4"/>
    <w:rsid w:val="00F7084C"/>
    <w:rsid w:val="00F728CE"/>
    <w:rsid w:val="00F76A41"/>
    <w:rsid w:val="00F83377"/>
    <w:rsid w:val="00F85FC1"/>
    <w:rsid w:val="00F91BD6"/>
    <w:rsid w:val="00F923BB"/>
    <w:rsid w:val="00F95DE9"/>
    <w:rsid w:val="00FA5510"/>
    <w:rsid w:val="00FB0C70"/>
    <w:rsid w:val="00FB29AB"/>
    <w:rsid w:val="00FB6C61"/>
    <w:rsid w:val="00FD3854"/>
    <w:rsid w:val="00FD3867"/>
    <w:rsid w:val="00FD4193"/>
    <w:rsid w:val="00FD6B7C"/>
    <w:rsid w:val="00FD6DC7"/>
    <w:rsid w:val="00FE563E"/>
    <w:rsid w:val="00FF013A"/>
    <w:rsid w:val="00FF0AFC"/>
    <w:rsid w:val="00FF3ABC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C6B6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6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3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2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9AB"/>
  </w:style>
  <w:style w:type="paragraph" w:styleId="Footer">
    <w:name w:val="footer"/>
    <w:basedOn w:val="Normal"/>
    <w:link w:val="FooterChar"/>
    <w:uiPriority w:val="99"/>
    <w:unhideWhenUsed/>
    <w:rsid w:val="00FB29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9AB"/>
  </w:style>
  <w:style w:type="character" w:styleId="Hyperlink">
    <w:name w:val="Hyperlink"/>
    <w:basedOn w:val="DefaultParagraphFont"/>
    <w:uiPriority w:val="99"/>
    <w:unhideWhenUsed/>
    <w:rsid w:val="00FB29AB"/>
    <w:rPr>
      <w:color w:val="0000FF" w:themeColor="hyperlink"/>
      <w:u w:val="single"/>
    </w:rPr>
  </w:style>
  <w:style w:type="paragraph" w:customStyle="1" w:styleId="BasicParagraph">
    <w:name w:val="[Basic Paragraph]"/>
    <w:basedOn w:val="Normal"/>
    <w:uiPriority w:val="99"/>
    <w:rsid w:val="00FB29A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ListParagraph">
    <w:name w:val="List Paragraph"/>
    <w:basedOn w:val="Normal"/>
    <w:uiPriority w:val="34"/>
    <w:qFormat/>
    <w:rsid w:val="00FF3AB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D2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ocuments\Downloads\Letterhead%20Template%20LS-OSCI_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4116C0-B862-074E-BE6D-2058AD34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D:\Documents\Downloads\Letterhead Template LS-OSCI_revised.dotx</Template>
  <TotalTime>11</TotalTime>
  <Pages>2</Pages>
  <Words>376</Words>
  <Characters>2147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OVPLS</dc:creator>
  <cp:lastModifiedBy>liane alampay</cp:lastModifiedBy>
  <cp:revision>8</cp:revision>
  <cp:lastPrinted>2013-06-29T02:45:00Z</cp:lastPrinted>
  <dcterms:created xsi:type="dcterms:W3CDTF">2017-02-10T02:42:00Z</dcterms:created>
  <dcterms:modified xsi:type="dcterms:W3CDTF">2018-10-06T13:10:00Z</dcterms:modified>
</cp:coreProperties>
</file>